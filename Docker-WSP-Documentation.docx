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99A0B" w14:textId="2DAE5606" w:rsidR="00D77272" w:rsidRDefault="00C62805" w:rsidP="00C62805">
      <w:pPr>
        <w:pStyle w:val="Heading3"/>
        <w:spacing w:after="600"/>
      </w:pPr>
      <w:r>
        <w:rPr>
          <w:noProof/>
          <w:lang w:eastAsia="en-US"/>
        </w:rPr>
        <w:drawing>
          <wp:inline distT="0" distB="0" distL="0" distR="0" wp14:anchorId="1426DFD3" wp14:editId="791F0910">
            <wp:extent cx="4374741" cy="35616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placeholde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022" cy="3565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3183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025A325" wp14:editId="3C9FDFFD">
                <wp:simplePos x="0" y="0"/>
                <wp:positionH relativeFrom="column">
                  <wp:posOffset>-571500</wp:posOffset>
                </wp:positionH>
                <wp:positionV relativeFrom="paragraph">
                  <wp:posOffset>2540</wp:posOffset>
                </wp:positionV>
                <wp:extent cx="312420" cy="8229600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576" cy="8229600"/>
                        </a:xfrm>
                        <a:prstGeom prst="rect">
                          <a:avLst/>
                        </a:prstGeom>
                        <a:solidFill>
                          <a:srgbClr val="023C5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71FB4" id="Rectangle 39" o:spid="_x0000_s1026" style="position:absolute;margin-left:-45pt;margin-top:.2pt;width:24.6pt;height:9in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" fillcolor="#023c5b" stroked="f" strokeweight="1pt"/>
            </w:pict>
          </mc:Fallback>
        </mc:AlternateContent>
      </w:r>
    </w:p>
    <w:sdt>
      <w:sdtPr>
        <w:rPr>
          <w:b/>
          <w:sz w:val="52"/>
          <w:szCs w:val="52"/>
        </w:rPr>
        <w:alias w:val="Title"/>
        <w:tag w:val=""/>
        <w:id w:val="2007550668"/>
        <w:placeholder>
          <w:docPart w:val="847840C7F8942649BA80A8E6B5356A18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p w14:paraId="3427706A" w14:textId="2741FF0D" w:rsidR="00D77272" w:rsidRDefault="009B38E1">
          <w:pPr>
            <w:pStyle w:val="Title"/>
          </w:pPr>
          <w:r>
            <w:rPr>
              <w:b/>
              <w:sz w:val="52"/>
              <w:szCs w:val="52"/>
            </w:rPr>
            <w:t>World’s Smartest Paperweight</w:t>
          </w:r>
          <w:r>
            <w:rPr>
              <w:b/>
              <w:sz w:val="52"/>
              <w:szCs w:val="52"/>
            </w:rPr>
            <w:br/>
            <w:t>(Docker)</w:t>
          </w:r>
        </w:p>
      </w:sdtContent>
    </w:sdt>
    <w:p w14:paraId="681052DE" w14:textId="72A82903" w:rsidR="00D77272" w:rsidRDefault="003F5DB0">
      <w:pPr>
        <w:pStyle w:val="Subtitle"/>
      </w:pPr>
      <w:r>
        <w:t xml:space="preserve">Version </w:t>
      </w:r>
      <w:r w:rsidR="00074EBB">
        <w:t>1</w:t>
      </w:r>
      <w:r w:rsidR="005F5441">
        <w:t>.</w:t>
      </w:r>
      <w:r w:rsidR="00FC7B10">
        <w:t>0</w:t>
      </w:r>
    </w:p>
    <w:sdt>
      <w:sdtPr>
        <w:alias w:val="Date"/>
        <w:tag w:val=""/>
        <w:id w:val="-1227291899"/>
        <w:placeholder>
          <w:docPart w:val="3A9DAABF20D7BA47BEF93CCA1A1F4967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07-25T00:00:00Z">
          <w:dateFormat w:val="MMMM d, yyyy"/>
          <w:lid w:val="en-US"/>
          <w:storeMappedDataAs w:val="dateTime"/>
          <w:calendar w:val="gregorian"/>
        </w:date>
      </w:sdtPr>
      <w:sdtEndPr/>
      <w:sdtContent>
        <w:p w14:paraId="55480FF9" w14:textId="3C335333" w:rsidR="00D77272" w:rsidRDefault="007A6562">
          <w:pPr>
            <w:pStyle w:val="Subtitle"/>
          </w:pPr>
          <w:r>
            <w:t>July 25</w:t>
          </w:r>
          <w:r w:rsidR="005F5441">
            <w:t>, 2017</w:t>
          </w:r>
        </w:p>
      </w:sdtContent>
    </w:sdt>
    <w:p w14:paraId="4B255C66" w14:textId="0E8DDC2B" w:rsidR="00D77272" w:rsidRDefault="00F22BB2"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F8D7D17" wp14:editId="5C60D2A9">
                <wp:simplePos x="0" y="0"/>
                <wp:positionH relativeFrom="column">
                  <wp:posOffset>4232910</wp:posOffset>
                </wp:positionH>
                <wp:positionV relativeFrom="paragraph">
                  <wp:posOffset>346075</wp:posOffset>
                </wp:positionV>
                <wp:extent cx="1827530" cy="91694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530" cy="916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2ED28" w14:textId="77777777" w:rsidR="00F22BB2" w:rsidRPr="00F22BB2" w:rsidRDefault="00F22BB2" w:rsidP="00F22BB2">
                            <w:pPr>
                              <w:pStyle w:val="address"/>
                              <w:rPr>
                                <w:rFonts w:asciiTheme="minorHAnsi" w:hAnsiTheme="minorHAnsi"/>
                                <w:b/>
                                <w:color w:val="023C5B"/>
                              </w:rPr>
                            </w:pPr>
                            <w:r w:rsidRPr="00F22BB2">
                              <w:rPr>
                                <w:rFonts w:asciiTheme="minorHAnsi" w:hAnsiTheme="minorHAnsi"/>
                                <w:b/>
                                <w:color w:val="023C5B"/>
                              </w:rPr>
                              <w:t>2805 North Dallas Parkway</w:t>
                            </w:r>
                          </w:p>
                          <w:p w14:paraId="0A40E250" w14:textId="77777777" w:rsidR="00F22BB2" w:rsidRPr="00F22BB2" w:rsidRDefault="00F22BB2" w:rsidP="00F22BB2">
                            <w:pPr>
                              <w:pStyle w:val="address"/>
                              <w:rPr>
                                <w:rFonts w:asciiTheme="minorHAnsi" w:hAnsiTheme="minorHAnsi"/>
                                <w:b/>
                                <w:color w:val="023C5B"/>
                              </w:rPr>
                            </w:pPr>
                            <w:r w:rsidRPr="00F22BB2">
                              <w:rPr>
                                <w:rFonts w:asciiTheme="minorHAnsi" w:hAnsiTheme="minorHAnsi"/>
                                <w:b/>
                                <w:color w:val="023C5B"/>
                              </w:rPr>
                              <w:t>Suite 240</w:t>
                            </w:r>
                          </w:p>
                          <w:p w14:paraId="7636D52D" w14:textId="77777777" w:rsidR="00F22BB2" w:rsidRPr="00F22BB2" w:rsidRDefault="00F22BB2" w:rsidP="00F22BB2">
                            <w:pPr>
                              <w:pStyle w:val="address"/>
                              <w:rPr>
                                <w:b/>
                                <w:color w:val="023C5B"/>
                              </w:rPr>
                            </w:pPr>
                            <w:r w:rsidRPr="00F22BB2">
                              <w:rPr>
                                <w:rFonts w:asciiTheme="minorHAnsi" w:hAnsiTheme="minorHAnsi"/>
                                <w:b/>
                                <w:color w:val="023C5B"/>
                              </w:rPr>
                              <w:t>Plano, TX 75093</w:t>
                            </w:r>
                          </w:p>
                          <w:p w14:paraId="309D0F71" w14:textId="77777777" w:rsidR="00F22BB2" w:rsidRDefault="00F22BB2" w:rsidP="00F22BB2">
                            <w:pPr>
                              <w:pStyle w:val="address"/>
                            </w:pPr>
                            <w:r w:rsidRPr="00F22BB2">
                              <w:rPr>
                                <w:b/>
                              </w:rPr>
                              <w:t>(214) 445-3500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8D7D17"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333.3pt;margin-top:27.25pt;width:143.9pt;height:72.2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" filled="f" stroked="f">
                <v:textbox>
                  <w:txbxContent>
                    <w:p w14:paraId="2BB2ED28" w14:textId="77777777" w:rsidR="00F22BB2" w:rsidRPr="00F22BB2" w:rsidRDefault="00F22BB2" w:rsidP="00F22BB2">
                      <w:pPr>
                        <w:pStyle w:val="address"/>
                        <w:rPr>
                          <w:rFonts w:asciiTheme="minorHAnsi" w:hAnsiTheme="minorHAnsi"/>
                          <w:b/>
                          <w:color w:val="023C5B"/>
                        </w:rPr>
                      </w:pPr>
                      <w:r w:rsidRPr="00F22BB2">
                        <w:rPr>
                          <w:rFonts w:asciiTheme="minorHAnsi" w:hAnsiTheme="minorHAnsi"/>
                          <w:b/>
                          <w:color w:val="023C5B"/>
                        </w:rPr>
                        <w:t>2805 North Dallas Parkway</w:t>
                      </w:r>
                    </w:p>
                    <w:p w14:paraId="0A40E250" w14:textId="77777777" w:rsidR="00F22BB2" w:rsidRPr="00F22BB2" w:rsidRDefault="00F22BB2" w:rsidP="00F22BB2">
                      <w:pPr>
                        <w:pStyle w:val="address"/>
                        <w:rPr>
                          <w:rFonts w:asciiTheme="minorHAnsi" w:hAnsiTheme="minorHAnsi"/>
                          <w:b/>
                          <w:color w:val="023C5B"/>
                        </w:rPr>
                      </w:pPr>
                      <w:r w:rsidRPr="00F22BB2">
                        <w:rPr>
                          <w:rFonts w:asciiTheme="minorHAnsi" w:hAnsiTheme="minorHAnsi"/>
                          <w:b/>
                          <w:color w:val="023C5B"/>
                        </w:rPr>
                        <w:t>Suite 240</w:t>
                      </w:r>
                    </w:p>
                    <w:p w14:paraId="7636D52D" w14:textId="77777777" w:rsidR="00F22BB2" w:rsidRPr="00F22BB2" w:rsidRDefault="00F22BB2" w:rsidP="00F22BB2">
                      <w:pPr>
                        <w:pStyle w:val="address"/>
                        <w:rPr>
                          <w:b/>
                          <w:color w:val="023C5B"/>
                        </w:rPr>
                      </w:pPr>
                      <w:r w:rsidRPr="00F22BB2">
                        <w:rPr>
                          <w:rFonts w:asciiTheme="minorHAnsi" w:hAnsiTheme="minorHAnsi"/>
                          <w:b/>
                          <w:color w:val="023C5B"/>
                        </w:rPr>
                        <w:t>Plano, TX 75093</w:t>
                      </w:r>
                    </w:p>
                    <w:p w14:paraId="309D0F71" w14:textId="77777777" w:rsidR="00F22BB2" w:rsidRDefault="00F22BB2" w:rsidP="00F22BB2">
                      <w:pPr>
                        <w:pStyle w:val="address"/>
                      </w:pPr>
                      <w:r w:rsidRPr="00F22BB2">
                        <w:rPr>
                          <w:b/>
                        </w:rPr>
                        <w:t>(214) 445-3500</w:t>
                      </w:r>
                    </w:p>
                  </w:txbxContent>
                </v:textbox>
              </v:shape>
            </w:pict>
          </mc:Fallback>
        </mc:AlternateContent>
      </w:r>
    </w:p>
    <w:p w14:paraId="0FF63B37" w14:textId="1CCA0E28" w:rsidR="00F22BB2" w:rsidRDefault="00F22BB2">
      <w:pPr>
        <w:sectPr w:rsidR="00F22BB2" w:rsidSect="00BF35F7">
          <w:footerReference w:type="even" r:id="rId13"/>
          <w:footerReference w:type="default" r:id="rId14"/>
          <w:pgSz w:w="12240" w:h="15840" w:code="1"/>
          <w:pgMar w:top="1440" w:right="1440" w:bottom="1440" w:left="1440" w:header="720" w:footer="720" w:gutter="0"/>
          <w:cols w:space="720"/>
          <w:vAlign w:val="center"/>
          <w:titlePg/>
          <w:docGrid w:linePitch="360"/>
        </w:sectPr>
      </w:pPr>
    </w:p>
    <w:sdt>
      <w:sdtPr>
        <w:alias w:val="Title"/>
        <w:tag w:val=""/>
        <w:id w:val="551823944"/>
        <w:placeholder>
          <w:docPart w:val="81FB6C4BA5C28740BB855E771EDEEF1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 w:multiLine="1"/>
      </w:sdtPr>
      <w:sdtEndPr/>
      <w:sdtContent>
        <w:p w14:paraId="735688E6" w14:textId="0F186817" w:rsidR="00D77272" w:rsidRDefault="009B38E1">
          <w:pPr>
            <w:pStyle w:val="Heading1"/>
          </w:pPr>
          <w:r>
            <w:t>World’s Smartest Paperweight</w:t>
          </w:r>
          <w:r>
            <w:br/>
            <w:t>(Docker)</w:t>
          </w:r>
        </w:p>
      </w:sdtContent>
    </w:sdt>
    <w:p w14:paraId="59CEC335" w14:textId="3C6C78BB" w:rsidR="00D77272" w:rsidRDefault="00A6270B">
      <w:pPr>
        <w:pStyle w:val="Heading2"/>
      </w:pPr>
      <w:r>
        <w:t>Product Overview</w:t>
      </w:r>
    </w:p>
    <w:p w14:paraId="20E87A0E" w14:textId="77777777" w:rsidR="00FD0664" w:rsidRPr="009A7683" w:rsidRDefault="00A6270B">
      <w:r>
        <w:t>The</w:t>
      </w:r>
      <w:r w:rsidR="00C54236">
        <w:t xml:space="preserve"> Docker WSP</w:t>
      </w:r>
      <w:r>
        <w:t xml:space="preserve"> is </w:t>
      </w:r>
      <w:r w:rsidR="005D44DC">
        <w:t>a stack of raspberry pi nodes that are used to demonstrate Both FDS’s proficiency with Docker and the capabilities of the Docker Platform.</w:t>
      </w:r>
      <w:r w:rsidR="00EA0074">
        <w:t xml:space="preserve"> </w:t>
      </w:r>
    </w:p>
    <w:tbl>
      <w:tblPr>
        <w:tblStyle w:val="TableGrid"/>
        <w:tblW w:w="0" w:type="auto"/>
        <w:tblBorders>
          <w:top w:val="single" w:sz="18" w:space="0" w:color="0E3C5B"/>
          <w:left w:val="single" w:sz="18" w:space="0" w:color="0E3C5B"/>
          <w:bottom w:val="single" w:sz="18" w:space="0" w:color="0E3C5B"/>
          <w:right w:val="single" w:sz="18" w:space="0" w:color="0E3C5B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6"/>
        <w:gridCol w:w="4618"/>
      </w:tblGrid>
      <w:tr w:rsidR="009B38E1" w14:paraId="2F0C3F37" w14:textId="77777777" w:rsidTr="00687990">
        <w:trPr>
          <w:trHeight w:val="441"/>
        </w:trPr>
        <w:tc>
          <w:tcPr>
            <w:tcW w:w="4696" w:type="dxa"/>
            <w:shd w:val="clear" w:color="auto" w:fill="0E3C5B"/>
            <w:vAlign w:val="center"/>
          </w:tcPr>
          <w:p w14:paraId="4266849E" w14:textId="3F3A6189" w:rsidR="009B38E1" w:rsidRPr="009B38E1" w:rsidRDefault="00FD0664" w:rsidP="009B38E1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9B38E1">
              <w:rPr>
                <w:b/>
                <w:color w:val="FFFFFF" w:themeColor="background1"/>
                <w:sz w:val="32"/>
                <w:szCs w:val="32"/>
              </w:rPr>
              <w:t>NODES</w:t>
            </w:r>
          </w:p>
        </w:tc>
        <w:tc>
          <w:tcPr>
            <w:tcW w:w="4618" w:type="dxa"/>
            <w:shd w:val="clear" w:color="auto" w:fill="0E3C5B"/>
            <w:vAlign w:val="center"/>
          </w:tcPr>
          <w:p w14:paraId="71FA6BF3" w14:textId="6CD4306E" w:rsidR="00FD0664" w:rsidRPr="009B38E1" w:rsidRDefault="00FD0664" w:rsidP="00BF35F7">
            <w:pPr>
              <w:jc w:val="center"/>
              <w:rPr>
                <w:b/>
                <w:color w:val="FFFFFF" w:themeColor="background1"/>
                <w:sz w:val="32"/>
                <w:szCs w:val="32"/>
              </w:rPr>
            </w:pPr>
            <w:r w:rsidRPr="009B38E1">
              <w:rPr>
                <w:b/>
                <w:color w:val="FFFFFF" w:themeColor="background1"/>
                <w:sz w:val="32"/>
                <w:szCs w:val="32"/>
              </w:rPr>
              <w:t>CONTAINERS</w:t>
            </w:r>
          </w:p>
        </w:tc>
      </w:tr>
      <w:tr w:rsidR="009B38E1" w14:paraId="3B36A100" w14:textId="77777777" w:rsidTr="00687990">
        <w:trPr>
          <w:trHeight w:val="90"/>
        </w:trPr>
        <w:tc>
          <w:tcPr>
            <w:tcW w:w="4696" w:type="dxa"/>
            <w:shd w:val="clear" w:color="auto" w:fill="FFFFFF" w:themeFill="background1"/>
            <w:vAlign w:val="center"/>
          </w:tcPr>
          <w:p w14:paraId="42D30E1D" w14:textId="734CAC19" w:rsidR="009B38E1" w:rsidRPr="009B38E1" w:rsidRDefault="009B38E1" w:rsidP="009B38E1">
            <w:pPr>
              <w:jc w:val="center"/>
              <w:rPr>
                <w:b/>
                <w:color w:val="FFFFFF" w:themeColor="background1"/>
                <w:sz w:val="10"/>
                <w:szCs w:val="10"/>
              </w:rPr>
            </w:pPr>
          </w:p>
        </w:tc>
        <w:tc>
          <w:tcPr>
            <w:tcW w:w="4618" w:type="dxa"/>
            <w:shd w:val="clear" w:color="auto" w:fill="FFFFFF" w:themeFill="background1"/>
            <w:vAlign w:val="center"/>
          </w:tcPr>
          <w:p w14:paraId="35D15856" w14:textId="77777777" w:rsidR="009B38E1" w:rsidRPr="009B38E1" w:rsidRDefault="009B38E1" w:rsidP="00BF35F7">
            <w:pPr>
              <w:jc w:val="center"/>
              <w:rPr>
                <w:b/>
                <w:color w:val="FFFFFF" w:themeColor="background1"/>
                <w:sz w:val="10"/>
                <w:szCs w:val="10"/>
              </w:rPr>
            </w:pPr>
          </w:p>
        </w:tc>
      </w:tr>
      <w:tr w:rsidR="00687990" w14:paraId="47E9AB01" w14:textId="77777777" w:rsidTr="00687990">
        <w:tc>
          <w:tcPr>
            <w:tcW w:w="4696" w:type="dxa"/>
            <w:vAlign w:val="center"/>
          </w:tcPr>
          <w:p w14:paraId="03E1F73A" w14:textId="7F4A7103" w:rsidR="00FD0664" w:rsidRDefault="00FD0664">
            <w:r>
              <w:rPr>
                <w:noProof/>
                <w:color w:val="FF0000"/>
                <w:lang w:eastAsia="en-US"/>
              </w:rPr>
              <mc:AlternateContent>
                <mc:Choice Requires="wpg">
                  <w:drawing>
                    <wp:inline distT="0" distB="0" distL="0" distR="0" wp14:anchorId="65DE787F" wp14:editId="6E02A5F8">
                      <wp:extent cx="2820035" cy="601216"/>
                      <wp:effectExtent l="0" t="0" r="24765" b="8890"/>
                      <wp:docPr id="22" name="Group 2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0035" cy="601216"/>
                                <a:chOff x="0" y="0"/>
                                <a:chExt cx="2863850" cy="802640"/>
                              </a:xfrm>
                            </wpg:grpSpPr>
                            <wps:wsp>
                              <wps:cNvPr id="23" name="Rounded Rectangle 23"/>
                              <wps:cNvSpPr/>
                              <wps:spPr>
                                <a:xfrm>
                                  <a:off x="0" y="0"/>
                                  <a:ext cx="2863850" cy="79565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2225">
                                  <a:solidFill>
                                    <a:srgbClr val="0E3C5B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2D6BF66" w14:textId="77777777" w:rsidR="00FD0664" w:rsidRDefault="00FD0664" w:rsidP="00FD066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4" name="Text Box 24"/>
                              <wps:cNvSpPr txBox="1"/>
                              <wps:spPr>
                                <a:xfrm>
                                  <a:off x="70834" y="0"/>
                                  <a:ext cx="2653665" cy="802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3798884" w14:textId="77777777" w:rsidR="00FD0664" w:rsidRPr="00A40B5F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</w:pP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ode 3</w:t>
                                    </w: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Worker</w:t>
                                    </w:r>
                                  </w:p>
                                  <w:p w14:paraId="48770F56" w14:textId="77777777" w:rsidR="00FD0664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</w:pP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Hostname: pi</w:t>
                                    </w:r>
                                    <w:r w:rsidRPr="00A40B5F">
                                      <w:rPr>
                                        <w:rFonts w:ascii="Arial" w:hAnsi="Arial" w:cs="Arial"/>
                                        <w:color w:val="0E3C5B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worker3</w:t>
                                    </w:r>
                                  </w:p>
                                  <w:p w14:paraId="1A9438DA" w14:textId="77777777" w:rsidR="00FD0664" w:rsidRPr="00A40B5F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</w:pP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IP Address: &lt;not set to static&gt;</w:t>
                                    </w:r>
                                  </w:p>
                                  <w:p w14:paraId="4355B82B" w14:textId="77777777" w:rsidR="00FD0664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</w:pPr>
                                  </w:p>
                                  <w:p w14:paraId="4A873392" w14:textId="77777777" w:rsidR="00FD0664" w:rsidRPr="00A40B5F" w:rsidRDefault="00FD0664" w:rsidP="00FD0664">
                                    <w:pPr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</w:p>
                                  <w:p w14:paraId="3FD23BBC" w14:textId="77777777" w:rsidR="00FD0664" w:rsidRPr="00A40B5F" w:rsidRDefault="00FD0664" w:rsidP="00FD0664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DE787F" id="Group 22" o:spid="_x0000_s1027" style="width:222.05pt;height:47.35pt;mso-position-horizontal-relative:char;mso-position-vertical-relative:line" coordsize="2863850,802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">
                      <v:roundrect id="Rounded Rectangle 23" o:spid="_x0000_s1028" style="position:absolute;width:2863850;height:795654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soPwxgAA&#10;ANsAAAAPAAAAZHJzL2Rvd25yZXYueG1sRI9Ba8JAFITvgv9heYVeRDem1JboKiKU9mRRK6G3R/aZ&#10;pGbfht1VU399Vyh4HGbmG2a26EwjzuR8bVnBeJSAIC6srrlU8LV7G76C8AFZY2OZFPySh8W835th&#10;pu2FN3TehlJECPsMFVQhtJmUvqjIoB/Zljh6B+sMhihdKbXDS4SbRqZJMpEGa44LFba0qqg4bk9G&#10;AafpdZPvv18+89Pzz+C9qf3arZR6fOiWUxCBunAP/7c/tIL0CW5f4g+Q8z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msoPwxgAAANsAAAAPAAAAAAAAAAAAAAAAAJcCAABkcnMv&#10;ZG93bnJldi54bWxQSwUGAAAAAAQABAD1AAAAigMAAAAA&#10;" fillcolor="white [3212]" strokecolor="#0e3c5b" strokeweight="1.75pt">
                        <v:stroke joinstyle="miter"/>
                        <v:textbox>
                          <w:txbxContent>
                            <w:p w14:paraId="62D6BF66" w14:textId="77777777" w:rsidR="00FD0664" w:rsidRDefault="00FD0664" w:rsidP="00FD0664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Text Box 24" o:spid="_x0000_s1029" type="#_x0000_t202" style="position:absolute;left:70834;width:2653665;height:802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UOgOxQAA&#10;ANsAAAAPAAAAZHJzL2Rvd25yZXYueG1sRI9Ba8JAFITvhf6H5RV6003TWjRmI1YQRCiiFfH42H1N&#10;QrNvQ3bV1F/fFYQeh5n5hslnvW3EmTpfO1bwMkxAEGtnai4V7L+WgzEIH5ANNo5JwS95mBWPDzlm&#10;xl14S+ddKEWEsM9QQRVCm0npdUUW/dC1xNH7dp3FEGVXStPhJcJtI9MkeZcWa44LFba0qEj/7E5W&#10;gZ4cVijb43xxff2Uo491qu3GKvX81M+nIAL14T98b6+MgvQNbl/iD5DF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9Q6A7FAAAA2wAAAA8AAAAAAAAAAAAAAAAAlwIAAGRycy9k&#10;b3ducmV2LnhtbFBLBQYAAAAABAAEAPUAAACJAwAAAAA=&#10;" filled="f" stroked="f" strokeweight="2.5pt">
                        <v:textbox>
                          <w:txbxContent>
                            <w:p w14:paraId="63798884" w14:textId="77777777" w:rsidR="00FD0664" w:rsidRPr="00A40B5F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</w:pP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N</w:t>
                              </w:r>
                              <w:r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ode 3</w:t>
                              </w: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Worker</w:t>
                              </w:r>
                            </w:p>
                            <w:p w14:paraId="48770F56" w14:textId="77777777" w:rsidR="00FD0664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</w:pP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Hostname: pi</w:t>
                              </w:r>
                              <w:r w:rsidRPr="00A40B5F">
                                <w:rPr>
                                  <w:rFonts w:ascii="Arial" w:hAnsi="Arial" w:cs="Arial"/>
                                  <w:color w:val="0E3C5B"/>
                                </w:rPr>
                                <w:t>-</w:t>
                              </w:r>
                              <w:r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worker3</w:t>
                              </w:r>
                            </w:p>
                            <w:p w14:paraId="1A9438DA" w14:textId="77777777" w:rsidR="00FD0664" w:rsidRPr="00A40B5F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</w:pP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IP Address: &lt;not set to static&gt;</w:t>
                              </w:r>
                            </w:p>
                            <w:p w14:paraId="4355B82B" w14:textId="77777777" w:rsidR="00FD0664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</w:pPr>
                            </w:p>
                            <w:p w14:paraId="4A873392" w14:textId="77777777" w:rsidR="00FD0664" w:rsidRPr="00A40B5F" w:rsidRDefault="00FD0664" w:rsidP="00FD0664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  <w:p w14:paraId="3FD23BBC" w14:textId="77777777" w:rsidR="00FD0664" w:rsidRPr="00A40B5F" w:rsidRDefault="00FD0664" w:rsidP="00FD0664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18" w:type="dxa"/>
            <w:vAlign w:val="center"/>
          </w:tcPr>
          <w:p w14:paraId="0ED6222C" w14:textId="4B02B344" w:rsidR="00FD0664" w:rsidRDefault="00FD0664">
            <w:r>
              <w:rPr>
                <w:noProof/>
                <w:color w:val="FF0000"/>
                <w:lang w:eastAsia="en-US"/>
              </w:rPr>
              <mc:AlternateContent>
                <mc:Choice Requires="wps">
                  <w:drawing>
                    <wp:inline distT="0" distB="0" distL="0" distR="0" wp14:anchorId="41A417FC" wp14:editId="4F39080C">
                      <wp:extent cx="762635" cy="250825"/>
                      <wp:effectExtent l="0" t="0" r="24765" b="28575"/>
                      <wp:docPr id="47" name="Rectangle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635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E3C5B">
                                  <a:alpha val="50000"/>
                                </a:srgbClr>
                              </a:solidFill>
                              <a:ln>
                                <a:solidFill>
                                  <a:srgbClr val="0E3C5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BBBB459" w14:textId="77777777" w:rsidR="00FD0664" w:rsidRPr="00A76254" w:rsidRDefault="00FD0664" w:rsidP="00FD066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Flair Page 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1A417FC" id="Rectangle 47" o:spid="_x0000_s1030" style="width:60.05pt;height: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" fillcolor="#0e3c5b" strokecolor="#0e3c5b" strokeweight="1pt">
                      <v:fill opacity="32896f"/>
                      <v:textbox>
                        <w:txbxContent>
                          <w:p w14:paraId="5BBBB459" w14:textId="77777777" w:rsidR="00FD0664" w:rsidRPr="00A76254" w:rsidRDefault="00FD0664" w:rsidP="00FD066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Flair Page *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87990" w14:paraId="344AC6CD" w14:textId="77777777" w:rsidTr="00687990">
        <w:tc>
          <w:tcPr>
            <w:tcW w:w="4696" w:type="dxa"/>
            <w:vAlign w:val="center"/>
          </w:tcPr>
          <w:p w14:paraId="5FF5E210" w14:textId="084D9B46" w:rsidR="00FD0664" w:rsidRDefault="00FD0664">
            <w:r>
              <w:rPr>
                <w:noProof/>
                <w:color w:val="FF0000"/>
                <w:lang w:eastAsia="en-US"/>
              </w:rPr>
              <mc:AlternateContent>
                <mc:Choice Requires="wpg">
                  <w:drawing>
                    <wp:inline distT="0" distB="0" distL="0" distR="0" wp14:anchorId="244A77D1" wp14:editId="76A61453">
                      <wp:extent cx="2820035" cy="601216"/>
                      <wp:effectExtent l="0" t="0" r="24765" b="8890"/>
                      <wp:docPr id="40" name="Group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0035" cy="601216"/>
                                <a:chOff x="0" y="0"/>
                                <a:chExt cx="2863850" cy="802640"/>
                              </a:xfrm>
                            </wpg:grpSpPr>
                            <wps:wsp>
                              <wps:cNvPr id="41" name="Rounded Rectangle 41"/>
                              <wps:cNvSpPr/>
                              <wps:spPr>
                                <a:xfrm>
                                  <a:off x="0" y="0"/>
                                  <a:ext cx="2863850" cy="79565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2225">
                                  <a:solidFill>
                                    <a:srgbClr val="0E3C5B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4F92914A" w14:textId="77777777" w:rsidR="00FD0664" w:rsidRDefault="00FD0664" w:rsidP="00FD066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Text Box 42"/>
                              <wps:cNvSpPr txBox="1"/>
                              <wps:spPr>
                                <a:xfrm>
                                  <a:off x="70834" y="0"/>
                                  <a:ext cx="2653665" cy="802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4DCAB49" w14:textId="77777777" w:rsidR="00FD0664" w:rsidRPr="00A40B5F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</w:pP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ode 3</w:t>
                                    </w: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Worker</w:t>
                                    </w:r>
                                  </w:p>
                                  <w:p w14:paraId="60A3DC78" w14:textId="77777777" w:rsidR="00FD0664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</w:pP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Hostname: pi</w:t>
                                    </w:r>
                                    <w:r w:rsidRPr="00A40B5F">
                                      <w:rPr>
                                        <w:rFonts w:ascii="Arial" w:hAnsi="Arial" w:cs="Arial"/>
                                        <w:color w:val="0E3C5B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worker3</w:t>
                                    </w:r>
                                  </w:p>
                                  <w:p w14:paraId="094DD657" w14:textId="77777777" w:rsidR="00FD0664" w:rsidRPr="00A40B5F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</w:pP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IP Address: &lt;not set to static&gt;</w:t>
                                    </w:r>
                                  </w:p>
                                  <w:p w14:paraId="0A248CEB" w14:textId="77777777" w:rsidR="00FD0664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</w:pPr>
                                  </w:p>
                                  <w:p w14:paraId="373EC786" w14:textId="77777777" w:rsidR="00FD0664" w:rsidRPr="00A40B5F" w:rsidRDefault="00FD0664" w:rsidP="00FD0664">
                                    <w:pPr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</w:p>
                                  <w:p w14:paraId="7E792356" w14:textId="77777777" w:rsidR="00FD0664" w:rsidRPr="00A40B5F" w:rsidRDefault="00FD0664" w:rsidP="00FD0664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4A77D1" id="Group 40" o:spid="_x0000_s1031" style="width:222.05pt;height:47.35pt;mso-position-horizontal-relative:char;mso-position-vertical-relative:line" coordsize="2863850,802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">
                      <v:roundrect id="Rounded Rectangle 41" o:spid="_x0000_s1032" style="position:absolute;width:2863850;height:795654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8128xgAA&#10;ANsAAAAPAAAAZHJzL2Rvd25yZXYueG1sRI9Pa8JAFMTvhX6H5RW8lLox2FZSVxFB9FTxH6G3R/Y1&#10;Sc2+Dburxn56Vyj0OMzMb5jxtDONOJPztWUFg34CgriwuuZSwX63eBmB8AFZY2OZFFzJw3Ty+DDG&#10;TNsLb+i8DaWIEPYZKqhCaDMpfVGRQd+3LXH0vq0zGKJ0pdQOLxFuGpkmyZs0WHNcqLCleUXFcXsy&#10;CjhNfzf54et9nZ9ef56XTe0/3Vyp3lM3+wARqAv/4b/2SisYDuD+Jf4AObk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k8128xgAAANsAAAAPAAAAAAAAAAAAAAAAAJcCAABkcnMv&#10;ZG93bnJldi54bWxQSwUGAAAAAAQABAD1AAAAigMAAAAA&#10;" fillcolor="white [3212]" strokecolor="#0e3c5b" strokeweight="1.75pt">
                        <v:stroke joinstyle="miter"/>
                        <v:textbox>
                          <w:txbxContent>
                            <w:p w14:paraId="4F92914A" w14:textId="77777777" w:rsidR="00FD0664" w:rsidRDefault="00FD0664" w:rsidP="00FD0664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Text Box 42" o:spid="_x0000_s1033" type="#_x0000_t202" style="position:absolute;left:70834;width:2653665;height:802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KjBBxQAA&#10;ANsAAAAPAAAAZHJzL2Rvd25yZXYueG1sRI9Ba8JAFITvhf6H5RV6003TWjRmI1YQRCiiFfH42H1N&#10;QrNvQ3bV1F/fFYQeh5n5hslnvW3EmTpfO1bwMkxAEGtnai4V7L+WgzEIH5ANNo5JwS95mBWPDzlm&#10;xl14S+ddKEWEsM9QQRVCm0npdUUW/dC1xNH7dp3FEGVXStPhJcJtI9MkeZcWa44LFba0qEj/7E5W&#10;gZ4cVijb43xxff2Uo491qu3GKvX81M+nIAL14T98b6+MgrcUbl/iD5DF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IqMEHFAAAA2wAAAA8AAAAAAAAAAAAAAAAAlwIAAGRycy9k&#10;b3ducmV2LnhtbFBLBQYAAAAABAAEAPUAAACJAwAAAAA=&#10;" filled="f" stroked="f" strokeweight="2.5pt">
                        <v:textbox>
                          <w:txbxContent>
                            <w:p w14:paraId="44DCAB49" w14:textId="77777777" w:rsidR="00FD0664" w:rsidRPr="00A40B5F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</w:pP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N</w:t>
                              </w:r>
                              <w:r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ode 3</w:t>
                              </w: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Worker</w:t>
                              </w:r>
                            </w:p>
                            <w:p w14:paraId="60A3DC78" w14:textId="77777777" w:rsidR="00FD0664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</w:pP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Hostname: pi</w:t>
                              </w:r>
                              <w:r w:rsidRPr="00A40B5F">
                                <w:rPr>
                                  <w:rFonts w:ascii="Arial" w:hAnsi="Arial" w:cs="Arial"/>
                                  <w:color w:val="0E3C5B"/>
                                </w:rPr>
                                <w:t>-</w:t>
                              </w:r>
                              <w:r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worker3</w:t>
                              </w:r>
                            </w:p>
                            <w:p w14:paraId="094DD657" w14:textId="77777777" w:rsidR="00FD0664" w:rsidRPr="00A40B5F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</w:pP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IP Address: &lt;not set to static&gt;</w:t>
                              </w:r>
                            </w:p>
                            <w:p w14:paraId="0A248CEB" w14:textId="77777777" w:rsidR="00FD0664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</w:pPr>
                            </w:p>
                            <w:p w14:paraId="373EC786" w14:textId="77777777" w:rsidR="00FD0664" w:rsidRPr="00A40B5F" w:rsidRDefault="00FD0664" w:rsidP="00FD0664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  <w:p w14:paraId="7E792356" w14:textId="77777777" w:rsidR="00FD0664" w:rsidRPr="00A40B5F" w:rsidRDefault="00FD0664" w:rsidP="00FD0664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18" w:type="dxa"/>
            <w:vAlign w:val="center"/>
          </w:tcPr>
          <w:p w14:paraId="76EE6FFA" w14:textId="4328474E" w:rsidR="00FD0664" w:rsidRDefault="00FD0664">
            <w:r>
              <w:rPr>
                <w:noProof/>
                <w:color w:val="FF0000"/>
                <w:lang w:eastAsia="en-US"/>
              </w:rPr>
              <mc:AlternateContent>
                <mc:Choice Requires="wps">
                  <w:drawing>
                    <wp:inline distT="0" distB="0" distL="0" distR="0" wp14:anchorId="7B444B95" wp14:editId="06148194">
                      <wp:extent cx="762635" cy="250825"/>
                      <wp:effectExtent l="0" t="0" r="24765" b="28575"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635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E3C5B">
                                  <a:alpha val="50000"/>
                                </a:srgbClr>
                              </a:solidFill>
                              <a:ln>
                                <a:solidFill>
                                  <a:srgbClr val="0E3C5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E399C27" w14:textId="77777777" w:rsidR="00FD0664" w:rsidRPr="00A76254" w:rsidRDefault="00FD0664" w:rsidP="00FD066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Flair Page 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B444B95" id="Rectangle 46" o:spid="_x0000_s1034" style="width:60.05pt;height: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" fillcolor="#0e3c5b" strokecolor="#0e3c5b" strokeweight="1pt">
                      <v:fill opacity="32896f"/>
                      <v:textbox>
                        <w:txbxContent>
                          <w:p w14:paraId="3E399C27" w14:textId="77777777" w:rsidR="00FD0664" w:rsidRPr="00A76254" w:rsidRDefault="00FD0664" w:rsidP="00FD066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Flair Page *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87990" w14:paraId="5FDF0774" w14:textId="77777777" w:rsidTr="00687990">
        <w:tc>
          <w:tcPr>
            <w:tcW w:w="4696" w:type="dxa"/>
            <w:vAlign w:val="center"/>
          </w:tcPr>
          <w:p w14:paraId="06986501" w14:textId="514A2CFA" w:rsidR="00FD0664" w:rsidRDefault="00FD0664">
            <w:r>
              <w:rPr>
                <w:noProof/>
                <w:color w:val="FF0000"/>
                <w:lang w:eastAsia="en-US"/>
              </w:rPr>
              <mc:AlternateContent>
                <mc:Choice Requires="wpg">
                  <w:drawing>
                    <wp:inline distT="0" distB="0" distL="0" distR="0" wp14:anchorId="25AC49D0" wp14:editId="5C66B075">
                      <wp:extent cx="2820035" cy="601216"/>
                      <wp:effectExtent l="0" t="0" r="24765" b="8890"/>
                      <wp:docPr id="43" name="Group 4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0035" cy="601216"/>
                                <a:chOff x="0" y="0"/>
                                <a:chExt cx="2863850" cy="802640"/>
                              </a:xfrm>
                            </wpg:grpSpPr>
                            <wps:wsp>
                              <wps:cNvPr id="44" name="Rounded Rectangle 44"/>
                              <wps:cNvSpPr/>
                              <wps:spPr>
                                <a:xfrm>
                                  <a:off x="0" y="0"/>
                                  <a:ext cx="2863850" cy="795654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22225">
                                  <a:solidFill>
                                    <a:srgbClr val="0E3C5B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788CC94" w14:textId="77777777" w:rsidR="00FD0664" w:rsidRDefault="00FD0664" w:rsidP="00FD066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" name="Text Box 45"/>
                              <wps:cNvSpPr txBox="1"/>
                              <wps:spPr>
                                <a:xfrm>
                                  <a:off x="70834" y="0"/>
                                  <a:ext cx="2653665" cy="80264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317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61D20FC" w14:textId="77777777" w:rsidR="00FD0664" w:rsidRPr="00A40B5F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</w:pP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N</w:t>
                                    </w:r>
                                    <w:r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ode 3</w:t>
                                    </w: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 xml:space="preserve">: </w:t>
                                    </w:r>
                                    <w:r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Worker</w:t>
                                    </w:r>
                                  </w:p>
                                  <w:p w14:paraId="16872782" w14:textId="77777777" w:rsidR="00FD0664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</w:pP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Hostname: pi</w:t>
                                    </w:r>
                                    <w:r w:rsidRPr="00A40B5F">
                                      <w:rPr>
                                        <w:rFonts w:ascii="Arial" w:hAnsi="Arial" w:cs="Arial"/>
                                        <w:color w:val="0E3C5B"/>
                                      </w:rPr>
                                      <w:t>-</w:t>
                                    </w:r>
                                    <w:r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worker3</w:t>
                                    </w:r>
                                  </w:p>
                                  <w:p w14:paraId="5A037666" w14:textId="77777777" w:rsidR="00FD0664" w:rsidRPr="00A40B5F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</w:pP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0E3C5B"/>
                                      </w:rPr>
                                      <w:t>IP Address: &lt;not set to static&gt;</w:t>
                                    </w:r>
                                  </w:p>
                                  <w:p w14:paraId="51E20E88" w14:textId="77777777" w:rsidR="00FD0664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</w:pPr>
                                  </w:p>
                                  <w:p w14:paraId="68544B53" w14:textId="77777777" w:rsidR="00FD0664" w:rsidRPr="00A40B5F" w:rsidRDefault="00FD0664" w:rsidP="00FD0664">
                                    <w:pPr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</w:p>
                                  <w:p w14:paraId="04DA99C7" w14:textId="77777777" w:rsidR="00FD0664" w:rsidRPr="00A40B5F" w:rsidRDefault="00FD0664" w:rsidP="00FD0664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5AC49D0" id="Group 43" o:spid="_x0000_s1035" style="width:222.05pt;height:47.35pt;mso-position-horizontal-relative:char;mso-position-vertical-relative:line" coordsize="2863850,802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">
                      <v:roundrect id="Rounded Rectangle 44" o:spid="_x0000_s1036" style="position:absolute;width:2863850;height:795654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hP4kxgAA&#10;ANsAAAAPAAAAZHJzL2Rvd25yZXYueG1sRI9Pa8JAFMTvgt9heUIvUjcN9g+pq4hQ6knRtoTeHtln&#10;Es2+DburRj+9KxR6HGbmN8xk1plGnMj52rKCp1ECgriwuuZSwffXx+MbCB+QNTaWScGFPMym/d4E&#10;M23PvKHTNpQiQthnqKAKoc2k9EVFBv3ItsTR21lnMETpSqkdniPcNDJNkhdpsOa4UGFLi4qKw/Zo&#10;FHCaXjf5z+/rOj8+74efTe1XbqHUw6Cbv4MI1IX/8F97qRWMx3D/En+AnN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0hP4kxgAAANsAAAAPAAAAAAAAAAAAAAAAAJcCAABkcnMv&#10;ZG93bnJldi54bWxQSwUGAAAAAAQABAD1AAAAigMAAAAA&#10;" fillcolor="white [3212]" strokecolor="#0e3c5b" strokeweight="1.75pt">
                        <v:stroke joinstyle="miter"/>
                        <v:textbox>
                          <w:txbxContent>
                            <w:p w14:paraId="5788CC94" w14:textId="77777777" w:rsidR="00FD0664" w:rsidRDefault="00FD0664" w:rsidP="00FD0664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Text Box 45" o:spid="_x0000_s1037" type="#_x0000_t202" style="position:absolute;left:70834;width:2653665;height:802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w6g1xQAA&#10;ANsAAAAPAAAAZHJzL2Rvd25yZXYueG1sRI/dasJAFITvC77DcoTe1U21ikY3QYWCCEX8Qbw87B6T&#10;0OzZkN1q2qd3C4VeDjPzDbPIO1uLG7W+cqzgdZCAINbOVFwoOB3fX6YgfEA2WDsmBd/kIc96TwtM&#10;jbvznm6HUIgIYZ+igjKEJpXS65Is+oFriKN3da3FEGVbSNPiPcJtLYdJMpEWK44LJTa0Lkl/Hr6s&#10;Aj07b1A2l+X6Z/Qhx6vtUNudVeq53y3nIAJ14T/8194YBW9j+P0Sf4DMH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3DqDXFAAAA2wAAAA8AAAAAAAAAAAAAAAAAlwIAAGRycy9k&#10;b3ducmV2LnhtbFBLBQYAAAAABAAEAPUAAACJAwAAAAA=&#10;" filled="f" stroked="f" strokeweight="2.5pt">
                        <v:textbox>
                          <w:txbxContent>
                            <w:p w14:paraId="361D20FC" w14:textId="77777777" w:rsidR="00FD0664" w:rsidRPr="00A40B5F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</w:pP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N</w:t>
                              </w:r>
                              <w:r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ode 3</w:t>
                              </w: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 xml:space="preserve">: </w:t>
                              </w:r>
                              <w:r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Worker</w:t>
                              </w:r>
                            </w:p>
                            <w:p w14:paraId="16872782" w14:textId="77777777" w:rsidR="00FD0664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</w:pP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Hostname: pi</w:t>
                              </w:r>
                              <w:r w:rsidRPr="00A40B5F">
                                <w:rPr>
                                  <w:rFonts w:ascii="Arial" w:hAnsi="Arial" w:cs="Arial"/>
                                  <w:color w:val="0E3C5B"/>
                                </w:rPr>
                                <w:t>-</w:t>
                              </w:r>
                              <w:r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worker3</w:t>
                              </w:r>
                            </w:p>
                            <w:p w14:paraId="5A037666" w14:textId="77777777" w:rsidR="00FD0664" w:rsidRPr="00A40B5F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</w:pPr>
                              <w:r w:rsidRPr="00A40B5F">
                                <w:rPr>
                                  <w:rFonts w:ascii="Arial" w:eastAsia="Calibri" w:hAnsi="Arial" w:cs="Arial"/>
                                  <w:color w:val="0E3C5B"/>
                                </w:rPr>
                                <w:t>IP Address: &lt;not set to static&gt;</w:t>
                              </w:r>
                            </w:p>
                            <w:p w14:paraId="51E20E88" w14:textId="77777777" w:rsidR="00FD0664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</w:pPr>
                            </w:p>
                            <w:p w14:paraId="68544B53" w14:textId="77777777" w:rsidR="00FD0664" w:rsidRPr="00A40B5F" w:rsidRDefault="00FD0664" w:rsidP="00FD0664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  <w:p w14:paraId="04DA99C7" w14:textId="77777777" w:rsidR="00FD0664" w:rsidRPr="00A40B5F" w:rsidRDefault="00FD0664" w:rsidP="00FD0664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18" w:type="dxa"/>
            <w:vAlign w:val="center"/>
          </w:tcPr>
          <w:p w14:paraId="1F677ACF" w14:textId="32D66EC1" w:rsidR="00FD0664" w:rsidRDefault="00FD0664">
            <w:r>
              <w:rPr>
                <w:noProof/>
                <w:color w:val="FF0000"/>
                <w:lang w:eastAsia="en-US"/>
              </w:rPr>
              <mc:AlternateContent>
                <mc:Choice Requires="wps">
                  <w:drawing>
                    <wp:inline distT="0" distB="0" distL="0" distR="0" wp14:anchorId="6763BBCD" wp14:editId="78289191">
                      <wp:extent cx="762635" cy="250825"/>
                      <wp:effectExtent l="0" t="0" r="24765" b="28575"/>
                      <wp:docPr id="26" name="Rectangle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635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E3C5B">
                                  <a:alpha val="50000"/>
                                </a:srgbClr>
                              </a:solidFill>
                              <a:ln>
                                <a:solidFill>
                                  <a:srgbClr val="0E3C5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BAB39D5" w14:textId="77777777" w:rsidR="00FD0664" w:rsidRPr="00A76254" w:rsidRDefault="00FD0664" w:rsidP="00FD066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Flair Page 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763BBCD" id="Rectangle 26" o:spid="_x0000_s1038" style="width:60.05pt;height: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" fillcolor="#0e3c5b" strokecolor="#0e3c5b" strokeweight="1pt">
                      <v:fill opacity="32896f"/>
                      <v:textbox>
                        <w:txbxContent>
                          <w:p w14:paraId="3BAB39D5" w14:textId="77777777" w:rsidR="00FD0664" w:rsidRPr="00A76254" w:rsidRDefault="00FD0664" w:rsidP="00FD066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Flair Page *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87990" w14:paraId="12A84EE2" w14:textId="77777777" w:rsidTr="00687990">
        <w:trPr>
          <w:trHeight w:val="1053"/>
        </w:trPr>
        <w:tc>
          <w:tcPr>
            <w:tcW w:w="4696" w:type="dxa"/>
            <w:vAlign w:val="center"/>
          </w:tcPr>
          <w:p w14:paraId="7A96EBA5" w14:textId="3E8574B3" w:rsidR="00FD0664" w:rsidRDefault="00FD0664">
            <w:pPr>
              <w:rPr>
                <w:noProof/>
                <w:color w:val="FF0000"/>
                <w:lang w:eastAsia="en-US"/>
              </w:rPr>
            </w:pPr>
            <w:r>
              <w:rPr>
                <w:noProof/>
                <w:color w:val="FF0000"/>
                <w:lang w:eastAsia="en-US"/>
              </w:rPr>
              <mc:AlternateContent>
                <mc:Choice Requires="wpg">
                  <w:drawing>
                    <wp:inline distT="0" distB="0" distL="0" distR="0" wp14:anchorId="20DAC21C" wp14:editId="6A8C5F87">
                      <wp:extent cx="2820035" cy="629991"/>
                      <wp:effectExtent l="0" t="0" r="24765" b="30480"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820035" cy="629991"/>
                                <a:chOff x="0" y="0"/>
                                <a:chExt cx="2863850" cy="802640"/>
                              </a:xfrm>
                            </wpg:grpSpPr>
                            <wps:wsp>
                              <wps:cNvPr id="3" name="Rounded Rectangle 3"/>
                              <wps:cNvSpPr/>
                              <wps:spPr>
                                <a:xfrm>
                                  <a:off x="0" y="0"/>
                                  <a:ext cx="2863850" cy="795655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rgbClr val="0E3C5B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71C981D" w14:textId="77777777" w:rsidR="00FD0664" w:rsidRDefault="00FD0664" w:rsidP="00FD0664">
                                    <w:pPr>
                                      <w:jc w:val="center"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Text Box 5"/>
                              <wps:cNvSpPr txBox="1"/>
                              <wps:spPr>
                                <a:xfrm>
                                  <a:off x="70834" y="0"/>
                                  <a:ext cx="2653665" cy="8026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F0472FD" w14:textId="77777777" w:rsidR="00FD0664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  <w:t>Node 0: Manager</w:t>
                                    </w:r>
                                  </w:p>
                                  <w:p w14:paraId="68BC47AC" w14:textId="77777777" w:rsidR="00FD0664" w:rsidRPr="00A40B5F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</w:pP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  <w:t>Hostname: pi</w:t>
                                    </w:r>
                                    <w:r w:rsidRPr="00A40B5F"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  <w:t>-</w:t>
                                    </w:r>
                                    <w:r w:rsidRPr="00A40B5F"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  <w:t>manager</w:t>
                                    </w:r>
                                  </w:p>
                                  <w:p w14:paraId="1A1683C1" w14:textId="77777777" w:rsidR="00FD0664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  <w:t>IP Address: &lt;not set to static&gt;</w:t>
                                    </w:r>
                                  </w:p>
                                  <w:p w14:paraId="6CC936A9" w14:textId="77777777" w:rsidR="00FD0664" w:rsidRDefault="00FD0664" w:rsidP="00FD0664">
                                    <w:pPr>
                                      <w:spacing w:after="0" w:line="240" w:lineRule="auto"/>
                                      <w:contextualSpacing/>
                                      <w:rPr>
                                        <w:rFonts w:ascii="Arial" w:eastAsia="Calibri" w:hAnsi="Arial" w:cs="Arial"/>
                                        <w:color w:val="FFFFFF" w:themeColor="background1"/>
                                      </w:rPr>
                                    </w:pPr>
                                  </w:p>
                                  <w:p w14:paraId="7E42F065" w14:textId="77777777" w:rsidR="00FD0664" w:rsidRPr="00A40B5F" w:rsidRDefault="00FD0664" w:rsidP="00FD0664">
                                    <w:pPr>
                                      <w:rPr>
                                        <w:rFonts w:ascii="Arial" w:hAnsi="Arial" w:cs="Arial"/>
                                        <w:color w:val="FFFFFF" w:themeColor="background1"/>
                                      </w:rPr>
                                    </w:pPr>
                                  </w:p>
                                  <w:p w14:paraId="690D4E65" w14:textId="77777777" w:rsidR="00FD0664" w:rsidRPr="00A40B5F" w:rsidRDefault="00FD0664" w:rsidP="00FD0664">
                                    <w:pPr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DAC21C" id="Group 7" o:spid="_x0000_s1039" style="width:222.05pt;height:49.6pt;mso-position-horizontal-relative:char;mso-position-vertical-relative:line" coordsize="2863850,80264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">
                      <v:roundrect id="Rounded Rectangle 3" o:spid="_x0000_s1040" style="position:absolute;width:2863850;height:795655;visibility:visible;mso-wrap-style:square;v-text-anchor:middle" arcsize="10923f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I9FRxAAA&#10;ANoAAAAPAAAAZHJzL2Rvd25yZXYueG1sRI9Pa8JAFMTvBb/D8oTe6iYtiI2uoqFKS0/+Aa+P7DOJ&#10;7r4N2TXGfvpuQehxmJnfMLNFb43oqPW1YwXpKAFBXDhdc6ngsF+/TED4gKzROCYFd/KwmA+eZphp&#10;d+MtdbtQighhn6GCKoQmk9IXFVn0I9cQR+/kWoshyraUusVbhFsjX5NkLC3WHBcqbCivqLjsrlbB&#10;eJP+7L8/jluTf626/P2cnoqjUep52C+nIAL14T/8aH9qBW/wdyXeADn/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qCPRUcQAAADaAAAADwAAAAAAAAAAAAAAAACXAgAAZHJzL2Rv&#10;d25yZXYueG1sUEsFBgAAAAAEAAQA9QAAAIgDAAAAAA==&#10;" fillcolor="#0e3c5b" strokecolor="#1f4d78 [1604]" strokeweight="1pt">
                        <v:stroke joinstyle="miter"/>
                        <v:textbox>
                          <w:txbxContent>
                            <w:p w14:paraId="571C981D" w14:textId="77777777" w:rsidR="00FD0664" w:rsidRDefault="00FD0664" w:rsidP="00FD0664">
                              <w:pPr>
                                <w:jc w:val="center"/>
                              </w:pPr>
                            </w:p>
                          </w:txbxContent>
                        </v:textbox>
                      </v:roundrect>
                      <v:shape id="Text Box 5" o:spid="_x0000_s1041" type="#_x0000_t202" style="position:absolute;left:70834;width:2653665;height:8026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1ejVcwQAA&#10;ANoAAAAPAAAAZHJzL2Rvd25yZXYueG1sRI9Bi8IwFITvC/6H8ARva6Lo4lajiCJ4Ulbdhb09mmdb&#10;bF5KE23990YQPA4z8w0zW7S2FDeqfeFYw6CvQBCnzhScaTgdN58TED4gGywdk4Y7eVjMOx8zTIxr&#10;+Iduh5CJCGGfoIY8hCqR0qc5WfR9VxFH7+xqiyHKOpOmxibCbSmHSn1JiwXHhRwrWuWUXg5Xq+F3&#10;d/7/G6l9trbjqnGtkmy/pda9brucggjUhnf41d4aDWN4Xok3QM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tXo1XMEAAADaAAAADwAAAAAAAAAAAAAAAACXAgAAZHJzL2Rvd25y&#10;ZXYueG1sUEsFBgAAAAAEAAQA9QAAAIUDAAAAAA==&#10;" filled="f" stroked="f">
                        <v:textbox>
                          <w:txbxContent>
                            <w:p w14:paraId="7F0472FD" w14:textId="77777777" w:rsidR="00FD0664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  <w:t>Node 0: Manager</w:t>
                              </w:r>
                            </w:p>
                            <w:p w14:paraId="68BC47AC" w14:textId="77777777" w:rsidR="00FD0664" w:rsidRPr="00A40B5F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</w:pPr>
                              <w:r w:rsidRPr="00A40B5F"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  <w:t>Hostname: pi</w:t>
                              </w:r>
                              <w:r w:rsidRPr="00A40B5F"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  <w:t>-</w:t>
                              </w:r>
                              <w:r w:rsidRPr="00A40B5F"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  <w:t>manager</w:t>
                              </w:r>
                            </w:p>
                            <w:p w14:paraId="1A1683C1" w14:textId="77777777" w:rsidR="00FD0664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  <w:t>IP Address: &lt;not set to static&gt;</w:t>
                              </w:r>
                            </w:p>
                            <w:p w14:paraId="6CC936A9" w14:textId="77777777" w:rsidR="00FD0664" w:rsidRDefault="00FD0664" w:rsidP="00FD0664">
                              <w:pPr>
                                <w:spacing w:after="0" w:line="240" w:lineRule="auto"/>
                                <w:contextualSpacing/>
                                <w:rPr>
                                  <w:rFonts w:ascii="Arial" w:eastAsia="Calibri" w:hAnsi="Arial" w:cs="Arial"/>
                                  <w:color w:val="FFFFFF" w:themeColor="background1"/>
                                </w:rPr>
                              </w:pPr>
                            </w:p>
                            <w:p w14:paraId="7E42F065" w14:textId="77777777" w:rsidR="00FD0664" w:rsidRPr="00A40B5F" w:rsidRDefault="00FD0664" w:rsidP="00FD0664">
                              <w:pPr>
                                <w:rPr>
                                  <w:rFonts w:ascii="Arial" w:hAnsi="Arial" w:cs="Arial"/>
                                  <w:color w:val="FFFFFF" w:themeColor="background1"/>
                                </w:rPr>
                              </w:pPr>
                            </w:p>
                            <w:p w14:paraId="690D4E65" w14:textId="77777777" w:rsidR="00FD0664" w:rsidRPr="00A40B5F" w:rsidRDefault="00FD0664" w:rsidP="00FD0664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4618" w:type="dxa"/>
            <w:vAlign w:val="center"/>
          </w:tcPr>
          <w:p w14:paraId="0ADB1B05" w14:textId="77AFFA6C" w:rsidR="00FD0664" w:rsidRDefault="00BF35F7" w:rsidP="00BF35F7">
            <w:r>
              <w:rPr>
                <w:noProof/>
                <w:color w:val="FF0000"/>
                <w:lang w:eastAsia="en-US"/>
              </w:rPr>
              <mc:AlternateContent>
                <mc:Choice Requires="wps">
                  <w:drawing>
                    <wp:inline distT="0" distB="0" distL="0" distR="0" wp14:anchorId="3526F334" wp14:editId="324CD002">
                      <wp:extent cx="762635" cy="250825"/>
                      <wp:effectExtent l="0" t="0" r="24765" b="28575"/>
                      <wp:docPr id="48" name="Rectangle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635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E3C5B">
                                  <a:alpha val="50000"/>
                                </a:srgbClr>
                              </a:solidFill>
                              <a:ln>
                                <a:solidFill>
                                  <a:srgbClr val="0E3C5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0D071F1" w14:textId="77777777" w:rsidR="00BF35F7" w:rsidRPr="00A76254" w:rsidRDefault="00BF35F7" w:rsidP="00BF35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Flair Page *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526F334" id="Rectangle 48" o:spid="_x0000_s1042" style="width:60.05pt;height: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" fillcolor="#0e3c5b" strokecolor="#0e3c5b" strokeweight="1pt">
                      <v:fill opacity="32896f"/>
                      <v:textbox>
                        <w:txbxContent>
                          <w:p w14:paraId="20D071F1" w14:textId="77777777" w:rsidR="00BF35F7" w:rsidRPr="00A76254" w:rsidRDefault="00BF35F7" w:rsidP="00BF35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Flair Page *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FD0664">
              <w:rPr>
                <w:noProof/>
                <w:color w:val="FF0000"/>
                <w:lang w:eastAsia="en-US"/>
              </w:rPr>
              <mc:AlternateContent>
                <mc:Choice Requires="wps">
                  <w:drawing>
                    <wp:inline distT="0" distB="0" distL="0" distR="0" wp14:anchorId="6A5F869B" wp14:editId="6DBBC9A3">
                      <wp:extent cx="762635" cy="250825"/>
                      <wp:effectExtent l="0" t="0" r="24765" b="28575"/>
                      <wp:docPr id="25" name="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635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E3C5B">
                                  <a:alpha val="50000"/>
                                </a:srgbClr>
                              </a:solidFill>
                              <a:ln>
                                <a:solidFill>
                                  <a:srgbClr val="0E3C5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D8D280" w14:textId="77777777" w:rsidR="00FD0664" w:rsidRPr="00A76254" w:rsidRDefault="00FD0664" w:rsidP="00FD066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DWSP UI</w:t>
                                  </w:r>
                                </w:p>
                                <w:p w14:paraId="59105629" w14:textId="77777777" w:rsidR="00FD0664" w:rsidRDefault="00FD0664" w:rsidP="00FD066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A5F869B" id="Rectangle 25" o:spid="_x0000_s1043" style="width:60.05pt;height: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" fillcolor="#0e3c5b" strokecolor="#0e3c5b" strokeweight="1pt">
                      <v:fill opacity="32896f"/>
                      <v:textbox>
                        <w:txbxContent>
                          <w:p w14:paraId="40D8D280" w14:textId="77777777" w:rsidR="00FD0664" w:rsidRPr="00A76254" w:rsidRDefault="00FD0664" w:rsidP="00FD066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DWSP UI</w:t>
                            </w:r>
                          </w:p>
                          <w:p w14:paraId="59105629" w14:textId="77777777" w:rsidR="00FD0664" w:rsidRDefault="00FD0664" w:rsidP="00FD0664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rPr>
                <w:noProof/>
                <w:color w:val="FF0000"/>
                <w:lang w:eastAsia="en-US"/>
              </w:rPr>
              <mc:AlternateContent>
                <mc:Choice Requires="wps">
                  <w:drawing>
                    <wp:inline distT="0" distB="0" distL="0" distR="0" wp14:anchorId="69B706BE" wp14:editId="2D8A9744">
                      <wp:extent cx="762635" cy="250825"/>
                      <wp:effectExtent l="0" t="0" r="24765" b="28575"/>
                      <wp:docPr id="52" name="Rectangle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635" cy="2508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0E3C5B">
                                  <a:alpha val="50000"/>
                                </a:srgbClr>
                              </a:solidFill>
                              <a:ln>
                                <a:solidFill>
                                  <a:srgbClr val="0E3C5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17D219D" w14:textId="7FDDB2A0" w:rsidR="00BF35F7" w:rsidRPr="00A76254" w:rsidRDefault="00BF35F7" w:rsidP="00BF35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HAProxy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9B706BE" id="Rectangle 52" o:spid="_x0000_s1044" style="width:60.05pt;height:1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" fillcolor="#0e3c5b" strokecolor="#0e3c5b" strokeweight="1pt">
                      <v:fill opacity="32896f"/>
                      <v:textbox>
                        <w:txbxContent>
                          <w:p w14:paraId="617D219D" w14:textId="7FDDB2A0" w:rsidR="00BF35F7" w:rsidRPr="00A76254" w:rsidRDefault="00BF35F7" w:rsidP="00BF35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HAProxy</w:t>
                            </w:r>
                            <w:proofErr w:type="spellEnd"/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FD0664">
              <w:rPr>
                <w:noProof/>
                <w:color w:val="FF0000"/>
                <w:lang w:eastAsia="en-US"/>
              </w:rPr>
              <mc:AlternateContent>
                <mc:Choice Requires="wps">
                  <w:drawing>
                    <wp:inline distT="0" distB="0" distL="0" distR="0" wp14:anchorId="7FBC5453" wp14:editId="4369354E">
                      <wp:extent cx="762635" cy="240030"/>
                      <wp:effectExtent l="0" t="0" r="24765" b="13970"/>
                      <wp:docPr id="30" name="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635" cy="240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E3C5B">
                                  <a:alpha val="50000"/>
                                </a:srgbClr>
                              </a:solidFill>
                              <a:ln>
                                <a:solidFill>
                                  <a:srgbClr val="0E3C5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3E84597" w14:textId="77777777" w:rsidR="00FD0664" w:rsidRPr="00A76254" w:rsidRDefault="00FD0664" w:rsidP="00FD066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Mongo DB</w:t>
                                  </w:r>
                                </w:p>
                                <w:p w14:paraId="00C25DFE" w14:textId="77777777" w:rsidR="00FD0664" w:rsidRDefault="00FD0664" w:rsidP="00FD066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FBC5453" id="Rectangle 30" o:spid="_x0000_s1045" style="width:60.05pt;height:1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" fillcolor="#0e3c5b" strokecolor="#0e3c5b" strokeweight="1pt">
                      <v:fill opacity="32896f"/>
                      <v:textbox>
                        <w:txbxContent>
                          <w:p w14:paraId="03E84597" w14:textId="77777777" w:rsidR="00FD0664" w:rsidRPr="00A76254" w:rsidRDefault="00FD0664" w:rsidP="00FD066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Mongo DB</w:t>
                            </w:r>
                          </w:p>
                          <w:p w14:paraId="00C25DFE" w14:textId="77777777" w:rsidR="00FD0664" w:rsidRDefault="00FD0664" w:rsidP="00FD0664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 w:rsidR="00FD0664">
              <w:rPr>
                <w:noProof/>
                <w:color w:val="FF0000"/>
                <w:lang w:eastAsia="en-US"/>
              </w:rPr>
              <mc:AlternateContent>
                <mc:Choice Requires="wps">
                  <w:drawing>
                    <wp:inline distT="0" distB="0" distL="0" distR="0" wp14:anchorId="34B2F9A8" wp14:editId="512069A9">
                      <wp:extent cx="762635" cy="240030"/>
                      <wp:effectExtent l="0" t="0" r="24765" b="13970"/>
                      <wp:docPr id="28" name="Rectangle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635" cy="240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E3C5B">
                                  <a:alpha val="50000"/>
                                </a:srgbClr>
                              </a:solidFill>
                              <a:ln>
                                <a:solidFill>
                                  <a:srgbClr val="0E3C5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200D892" w14:textId="77777777" w:rsidR="00FD0664" w:rsidRPr="00A76254" w:rsidRDefault="00FD0664" w:rsidP="00FD066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NodeJS</w:t>
                                  </w:r>
                                </w:p>
                                <w:p w14:paraId="058129E4" w14:textId="77777777" w:rsidR="00FD0664" w:rsidRDefault="00FD0664" w:rsidP="00FD0664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4B2F9A8" id="Rectangle 28" o:spid="_x0000_s1046" style="width:60.05pt;height:1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" fillcolor="#0e3c5b" strokecolor="#0e3c5b" strokeweight="1pt">
                      <v:fill opacity="32896f"/>
                      <v:textbox>
                        <w:txbxContent>
                          <w:p w14:paraId="5200D892" w14:textId="77777777" w:rsidR="00FD0664" w:rsidRPr="00A76254" w:rsidRDefault="00FD0664" w:rsidP="00FD066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NodeJS</w:t>
                            </w:r>
                            <w:proofErr w:type="spellEnd"/>
                          </w:p>
                          <w:p w14:paraId="058129E4" w14:textId="77777777" w:rsidR="00FD0664" w:rsidRDefault="00FD0664" w:rsidP="00FD0664"/>
                        </w:txbxContent>
                      </v:textbox>
                      <w10:anchorlock/>
                    </v:rect>
                  </w:pict>
                </mc:Fallback>
              </mc:AlternateContent>
            </w:r>
            <w:r>
              <w:rPr>
                <w:noProof/>
                <w:color w:val="FF0000"/>
                <w:lang w:eastAsia="en-US"/>
              </w:rPr>
              <mc:AlternateContent>
                <mc:Choice Requires="wps">
                  <w:drawing>
                    <wp:inline distT="0" distB="0" distL="0" distR="0" wp14:anchorId="33988CF7" wp14:editId="7E64B67E">
                      <wp:extent cx="762635" cy="240030"/>
                      <wp:effectExtent l="0" t="0" r="24765" b="13970"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635" cy="2400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E3C5B">
                                  <a:alpha val="50000"/>
                                </a:srgbClr>
                              </a:solidFill>
                              <a:ln>
                                <a:solidFill>
                                  <a:srgbClr val="0E3C5B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D953D79" w14:textId="77777777" w:rsidR="00BF35F7" w:rsidRPr="00A76254" w:rsidRDefault="00BF35F7" w:rsidP="00BF35F7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NodeJS</w:t>
                                  </w:r>
                                </w:p>
                                <w:p w14:paraId="41643D86" w14:textId="77777777" w:rsidR="00BF35F7" w:rsidRDefault="00BF35F7" w:rsidP="00BF35F7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3988CF7" id="Rectangle 51" o:spid="_x0000_s1047" style="width:60.05pt;height:1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" fillcolor="#0e3c5b" strokecolor="#0e3c5b" strokeweight="1pt">
                      <v:fill opacity="32896f"/>
                      <v:textbox>
                        <w:txbxContent>
                          <w:p w14:paraId="5D953D79" w14:textId="77777777" w:rsidR="00BF35F7" w:rsidRPr="00A76254" w:rsidRDefault="00BF35F7" w:rsidP="00BF35F7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NodeJS</w:t>
                            </w:r>
                            <w:proofErr w:type="spellEnd"/>
                          </w:p>
                          <w:p w14:paraId="41643D86" w14:textId="77777777" w:rsidR="00BF35F7" w:rsidRDefault="00BF35F7" w:rsidP="00BF35F7"/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14:paraId="4EF6F31F" w14:textId="2AE34840" w:rsidR="005A5DD4" w:rsidRPr="005A5DD4" w:rsidRDefault="005F4129" w:rsidP="005A5DD4">
      <w:pPr>
        <w:pStyle w:val="Heading2"/>
      </w:pPr>
      <w:r>
        <w:t xml:space="preserve">Manager </w:t>
      </w:r>
      <w:r w:rsidR="00EC4611">
        <w:t>Node set up</w:t>
      </w:r>
      <w:r w:rsidR="009228BD">
        <w:t xml:space="preserve"> (Pi 3 Model B)</w:t>
      </w:r>
    </w:p>
    <w:p w14:paraId="694209C1" w14:textId="661625A9" w:rsidR="009E5C6F" w:rsidRDefault="005B1BD7" w:rsidP="00D32255">
      <w:pPr>
        <w:pStyle w:val="ListParagraph"/>
        <w:numPr>
          <w:ilvl w:val="0"/>
          <w:numId w:val="4"/>
        </w:numPr>
      </w:pPr>
      <w:r>
        <w:t xml:space="preserve">Download </w:t>
      </w:r>
      <w:r w:rsidR="006F0A42">
        <w:t xml:space="preserve">Raspbian </w:t>
      </w:r>
      <w:r w:rsidR="009228BD">
        <w:t xml:space="preserve">Jessie </w:t>
      </w:r>
      <w:r w:rsidR="006F0A42">
        <w:t xml:space="preserve">image </w:t>
      </w:r>
      <w:r w:rsidR="00061B19">
        <w:t>and flash image to SD card</w:t>
      </w:r>
      <w:r w:rsidR="009228BD">
        <w:t xml:space="preserve">: </w:t>
      </w:r>
      <w:hyperlink r:id="rId15" w:history="1">
        <w:r w:rsidR="009228BD" w:rsidRPr="009228BD">
          <w:rPr>
            <w:rStyle w:val="Hyperlink"/>
          </w:rPr>
          <w:t>Source</w:t>
        </w:r>
      </w:hyperlink>
    </w:p>
    <w:p w14:paraId="7AA472CB" w14:textId="3A803C03" w:rsidR="00061B19" w:rsidRDefault="008539AF" w:rsidP="00D32255">
      <w:pPr>
        <w:pStyle w:val="ListParagraph"/>
        <w:numPr>
          <w:ilvl w:val="0"/>
          <w:numId w:val="4"/>
        </w:numPr>
      </w:pPr>
      <w:r>
        <w:t xml:space="preserve">Insert </w:t>
      </w:r>
      <w:r w:rsidR="009228BD">
        <w:t>SD card with Raspbian image into Pi and boot.</w:t>
      </w:r>
    </w:p>
    <w:p w14:paraId="14CAD862" w14:textId="6B642F02" w:rsidR="00D02D40" w:rsidRDefault="00D02D40" w:rsidP="00D32255">
      <w:pPr>
        <w:pStyle w:val="ListParagraph"/>
        <w:numPr>
          <w:ilvl w:val="0"/>
          <w:numId w:val="4"/>
        </w:numPr>
      </w:pPr>
      <w:r>
        <w:t>Click Raspberry Start button and in preferences make the following changes</w:t>
      </w:r>
    </w:p>
    <w:p w14:paraId="4A0714D1" w14:textId="2B22335D" w:rsidR="004C249B" w:rsidRDefault="004C249B" w:rsidP="00D02D40">
      <w:pPr>
        <w:pStyle w:val="ListParagraph"/>
        <w:numPr>
          <w:ilvl w:val="1"/>
          <w:numId w:val="4"/>
        </w:numPr>
      </w:pPr>
      <w:r>
        <w:t>Change hostname to “pi-manager” (reboot)</w:t>
      </w:r>
    </w:p>
    <w:p w14:paraId="62CA8CF5" w14:textId="31A9A259" w:rsidR="00D02D40" w:rsidRDefault="00D02D40" w:rsidP="00D02D40">
      <w:pPr>
        <w:pStyle w:val="ListParagraph"/>
        <w:numPr>
          <w:ilvl w:val="1"/>
          <w:numId w:val="4"/>
        </w:numPr>
      </w:pPr>
      <w:r>
        <w:t>Change Password to dockerpi</w:t>
      </w:r>
    </w:p>
    <w:p w14:paraId="6A47EE31" w14:textId="2587B8D5" w:rsidR="00D02D40" w:rsidRDefault="00D02D40" w:rsidP="00D02D40">
      <w:pPr>
        <w:pStyle w:val="ListParagraph"/>
        <w:numPr>
          <w:ilvl w:val="1"/>
          <w:numId w:val="4"/>
        </w:numPr>
      </w:pPr>
      <w:r>
        <w:t>Enable SSH and Serial connection</w:t>
      </w:r>
    </w:p>
    <w:p w14:paraId="4B69C04F" w14:textId="5A1949F4" w:rsidR="004C249B" w:rsidRDefault="004C249B" w:rsidP="00D02D40">
      <w:pPr>
        <w:pStyle w:val="ListParagraph"/>
        <w:numPr>
          <w:ilvl w:val="1"/>
          <w:numId w:val="4"/>
        </w:numPr>
      </w:pPr>
      <w:r>
        <w:t>Change Locale – Keyboard – Timezone (reboot)</w:t>
      </w:r>
    </w:p>
    <w:p w14:paraId="3A832DF9" w14:textId="73DDA124" w:rsidR="004C249B" w:rsidRDefault="004C249B" w:rsidP="00D32255">
      <w:pPr>
        <w:pStyle w:val="ListParagraph"/>
        <w:numPr>
          <w:ilvl w:val="0"/>
          <w:numId w:val="4"/>
        </w:numPr>
      </w:pPr>
      <w:r>
        <w:t>Connect t</w:t>
      </w:r>
      <w:r w:rsidR="00A44E67">
        <w:t>o Wi-</w:t>
      </w:r>
      <w:r>
        <w:t>Fi</w:t>
      </w:r>
    </w:p>
    <w:p w14:paraId="1CF7EE7A" w14:textId="6E84734B" w:rsidR="00D02D40" w:rsidRDefault="00D02D40" w:rsidP="00D32255">
      <w:pPr>
        <w:pStyle w:val="ListParagraph"/>
        <w:numPr>
          <w:ilvl w:val="0"/>
          <w:numId w:val="4"/>
        </w:numPr>
      </w:pPr>
      <w:r>
        <w:t>Identify IP address or set static IP address</w:t>
      </w:r>
    </w:p>
    <w:p w14:paraId="07DFFC2B" w14:textId="69BDFE82" w:rsidR="004D2CFE" w:rsidRDefault="004D2CFE" w:rsidP="004D2CFE">
      <w:pPr>
        <w:pStyle w:val="ListParagraph"/>
        <w:numPr>
          <w:ilvl w:val="0"/>
          <w:numId w:val="4"/>
        </w:numPr>
      </w:pPr>
      <w:r>
        <w:t>Install Docker. Open terminal and execute following commands:</w:t>
      </w:r>
    </w:p>
    <w:p w14:paraId="5D47DABA" w14:textId="27DBDAFD" w:rsidR="004D2CFE" w:rsidRDefault="004D2CFE" w:rsidP="004D2CFE">
      <w:pPr>
        <w:pStyle w:val="consoleexample"/>
      </w:pPr>
      <w:r>
        <w:t># update and reboot</w:t>
      </w:r>
    </w:p>
    <w:p w14:paraId="0CC2678C" w14:textId="3A607B23" w:rsidR="004D2CFE" w:rsidRDefault="004D2CFE" w:rsidP="004D2CFE">
      <w:pPr>
        <w:pStyle w:val="consoleexample"/>
      </w:pPr>
      <w:r>
        <w:t>$ sudo apt-get update</w:t>
      </w:r>
    </w:p>
    <w:p w14:paraId="70A6643D" w14:textId="730004D8" w:rsidR="004D2CFE" w:rsidRDefault="004D2CFE" w:rsidP="004D2CFE">
      <w:pPr>
        <w:pStyle w:val="consoleexample"/>
      </w:pPr>
      <w:r>
        <w:t>$ sudo apt-get upgrade</w:t>
      </w:r>
    </w:p>
    <w:p w14:paraId="40F1DA5C" w14:textId="77777777" w:rsidR="004D2CFE" w:rsidRDefault="004D2CFE" w:rsidP="004D2CFE">
      <w:pPr>
        <w:pStyle w:val="consoleexample"/>
      </w:pPr>
      <w:r>
        <w:t>$ sudo shutdown –r now</w:t>
      </w:r>
    </w:p>
    <w:p w14:paraId="1B715A08" w14:textId="77777777" w:rsidR="004D2CFE" w:rsidRDefault="004D2CFE" w:rsidP="004D2CFE">
      <w:pPr>
        <w:pStyle w:val="consoleexample"/>
      </w:pPr>
    </w:p>
    <w:p w14:paraId="386CDB00" w14:textId="61A96EAB" w:rsidR="004D2CFE" w:rsidRDefault="004D2CFE" w:rsidP="004D2CFE">
      <w:pPr>
        <w:pStyle w:val="consoleexample"/>
      </w:pPr>
      <w:r>
        <w:t># Install Docker</w:t>
      </w:r>
    </w:p>
    <w:p w14:paraId="0C117CE4" w14:textId="006DB7F8" w:rsidR="004D2CFE" w:rsidRDefault="004D2CFE" w:rsidP="004D2CFE">
      <w:pPr>
        <w:pStyle w:val="consoleexample"/>
      </w:pPr>
      <w:r>
        <w:t xml:space="preserve">$ curl –sSL </w:t>
      </w:r>
      <w:r w:rsidRPr="004D2CFE">
        <w:t>https://get.docker.com</w:t>
      </w:r>
      <w:r>
        <w:t xml:space="preserve"> | sh</w:t>
      </w:r>
    </w:p>
    <w:p w14:paraId="2381340E" w14:textId="77777777" w:rsidR="00075CA0" w:rsidRDefault="00075CA0" w:rsidP="004D2CFE">
      <w:pPr>
        <w:pStyle w:val="consoleexample"/>
      </w:pPr>
    </w:p>
    <w:p w14:paraId="3C0776DB" w14:textId="4D69317B" w:rsidR="004D2CFE" w:rsidRDefault="00075CA0" w:rsidP="004D2CFE">
      <w:pPr>
        <w:pStyle w:val="consoleexample"/>
      </w:pPr>
      <w:r>
        <w:t># Add pi user to docker group</w:t>
      </w:r>
    </w:p>
    <w:p w14:paraId="33689000" w14:textId="1EF52FD0" w:rsidR="00075CA0" w:rsidRDefault="00075CA0" w:rsidP="004D2CFE">
      <w:pPr>
        <w:pStyle w:val="consoleexample"/>
      </w:pPr>
      <w:r>
        <w:lastRenderedPageBreak/>
        <w:t>$ sudo usermod –aG docker pi</w:t>
      </w:r>
    </w:p>
    <w:p w14:paraId="016FEA92" w14:textId="77777777" w:rsidR="00075CA0" w:rsidRDefault="00075CA0" w:rsidP="004D2CFE">
      <w:pPr>
        <w:pStyle w:val="consoleexample"/>
      </w:pPr>
    </w:p>
    <w:p w14:paraId="0A38E962" w14:textId="65DBDF46" w:rsidR="00075CA0" w:rsidRDefault="00075CA0" w:rsidP="004D2CFE">
      <w:pPr>
        <w:pStyle w:val="consoleexample"/>
      </w:pPr>
      <w:r>
        <w:t># restart to apply usermod changes</w:t>
      </w:r>
    </w:p>
    <w:p w14:paraId="445E0468" w14:textId="6C5D511A" w:rsidR="00075CA0" w:rsidRDefault="00075CA0" w:rsidP="004D2CFE">
      <w:pPr>
        <w:pStyle w:val="consoleexample"/>
      </w:pPr>
      <w:r>
        <w:t>$ sudo shutdown –r now</w:t>
      </w:r>
    </w:p>
    <w:p w14:paraId="7FA95A2B" w14:textId="77777777" w:rsidR="00075CA0" w:rsidRDefault="00075CA0" w:rsidP="004D2CFE">
      <w:pPr>
        <w:pStyle w:val="consoleexample"/>
      </w:pPr>
    </w:p>
    <w:p w14:paraId="4215B983" w14:textId="5434C24F" w:rsidR="00075CA0" w:rsidRDefault="00075CA0" w:rsidP="004D2CFE">
      <w:pPr>
        <w:pStyle w:val="consoleexample"/>
      </w:pPr>
      <w:r>
        <w:t># As pi user, check that Docker is working with the</w:t>
      </w:r>
    </w:p>
    <w:p w14:paraId="7FFC8492" w14:textId="617F5592" w:rsidR="004D2CFE" w:rsidRDefault="00075CA0" w:rsidP="00A338C4">
      <w:pPr>
        <w:pStyle w:val="consoleexample"/>
      </w:pPr>
      <w:r>
        <w:t>$ Docker info</w:t>
      </w:r>
    </w:p>
    <w:p w14:paraId="4965A08C" w14:textId="77777777" w:rsidR="00A338C4" w:rsidRDefault="00A338C4" w:rsidP="00A338C4">
      <w:pPr>
        <w:pStyle w:val="consoleexample"/>
      </w:pPr>
    </w:p>
    <w:p w14:paraId="1DBE8B66" w14:textId="4C385382" w:rsidR="00A338C4" w:rsidRDefault="00A338C4" w:rsidP="00A338C4">
      <w:pPr>
        <w:pStyle w:val="consoleexample"/>
      </w:pPr>
      <w:r>
        <w:t># Docker Installation complete</w:t>
      </w:r>
    </w:p>
    <w:p w14:paraId="13D0DD4E" w14:textId="3556AAF4" w:rsidR="005F4129" w:rsidRDefault="005F4129" w:rsidP="003270AC">
      <w:pPr>
        <w:pStyle w:val="Heading2"/>
      </w:pPr>
      <w:r>
        <w:t>Worker Node Set up</w:t>
      </w:r>
    </w:p>
    <w:p w14:paraId="4EC6A28C" w14:textId="06ED6A56" w:rsidR="005F4129" w:rsidRDefault="005F4129" w:rsidP="005F4129">
      <w:pPr>
        <w:pStyle w:val="ListParagraph"/>
        <w:numPr>
          <w:ilvl w:val="0"/>
          <w:numId w:val="16"/>
        </w:numPr>
      </w:pPr>
      <w:r>
        <w:t xml:space="preserve">Flash an image of Raspbian Jessie Lite to an SD (Secure Digital) card </w:t>
      </w:r>
    </w:p>
    <w:p w14:paraId="00242D60" w14:textId="265CB84D" w:rsidR="005F4129" w:rsidRDefault="00D02D40" w:rsidP="005F4129">
      <w:pPr>
        <w:pStyle w:val="ListParagraph"/>
        <w:numPr>
          <w:ilvl w:val="0"/>
          <w:numId w:val="16"/>
        </w:numPr>
      </w:pPr>
      <w:r>
        <w:t xml:space="preserve">Using the raspbi-config interface make the following changes: </w:t>
      </w:r>
      <w:r w:rsidR="00B72804">
        <w:t xml:space="preserve">Hostname, </w:t>
      </w:r>
      <w:r w:rsidR="005F4129">
        <w:t xml:space="preserve">Enable </w:t>
      </w:r>
      <w:r w:rsidR="00C62A2C">
        <w:t>SSH</w:t>
      </w:r>
      <w:r w:rsidR="00B72804">
        <w:t>,</w:t>
      </w:r>
      <w:r w:rsidR="00C62A2C">
        <w:t xml:space="preserve"> and Serial Connection</w:t>
      </w:r>
    </w:p>
    <w:p w14:paraId="57809BA0" w14:textId="39BF8F01" w:rsidR="00C62A2C" w:rsidRDefault="000C34B3" w:rsidP="000C34B3">
      <w:pPr>
        <w:pStyle w:val="consoleexample"/>
      </w:pPr>
      <w:r>
        <w:t xml:space="preserve">$ sudo </w:t>
      </w:r>
      <w:r w:rsidR="00C9372B">
        <w:t>rasp</w:t>
      </w:r>
      <w:r w:rsidR="00BD7DA6">
        <w:t>i-config</w:t>
      </w:r>
    </w:p>
    <w:p w14:paraId="0F883B63" w14:textId="4249E037" w:rsidR="00C62A2C" w:rsidRDefault="00D02D40" w:rsidP="00BD7DA6">
      <w:pPr>
        <w:pStyle w:val="ListParagraph"/>
        <w:numPr>
          <w:ilvl w:val="0"/>
          <w:numId w:val="17"/>
        </w:numPr>
      </w:pPr>
      <w:r>
        <w:t>Change hostname: “pi-worker</w:t>
      </w:r>
      <w:r w:rsidRPr="00D02D40">
        <w:rPr>
          <w:color w:val="FF0000"/>
        </w:rPr>
        <w:t>X</w:t>
      </w:r>
      <w:r>
        <w:t xml:space="preserve">” where </w:t>
      </w:r>
      <w:r w:rsidRPr="00D02D40">
        <w:rPr>
          <w:color w:val="FF0000"/>
        </w:rPr>
        <w:t>X</w:t>
      </w:r>
      <w:r>
        <w:t xml:space="preserve"> is the worker number </w:t>
      </w:r>
    </w:p>
    <w:p w14:paraId="31B510DA" w14:textId="46A20A83" w:rsidR="00C82128" w:rsidRDefault="00C82128" w:rsidP="00BD7DA6">
      <w:pPr>
        <w:pStyle w:val="ListParagraph"/>
        <w:numPr>
          <w:ilvl w:val="0"/>
          <w:numId w:val="17"/>
        </w:numPr>
      </w:pPr>
      <w:r>
        <w:t>Change password: “dockerpi”</w:t>
      </w:r>
    </w:p>
    <w:p w14:paraId="5B063279" w14:textId="26601CF8" w:rsidR="00D02D40" w:rsidRDefault="00A44E67" w:rsidP="00BD7DA6">
      <w:pPr>
        <w:pStyle w:val="ListParagraph"/>
        <w:numPr>
          <w:ilvl w:val="0"/>
          <w:numId w:val="17"/>
        </w:numPr>
      </w:pPr>
      <w:r>
        <w:t>Enable SSH and S</w:t>
      </w:r>
      <w:r w:rsidR="00D02D40">
        <w:t>erial connection</w:t>
      </w:r>
    </w:p>
    <w:p w14:paraId="11CAB430" w14:textId="129B1548" w:rsidR="00700518" w:rsidRDefault="00700518" w:rsidP="00700518">
      <w:pPr>
        <w:pStyle w:val="ListParagraph"/>
        <w:numPr>
          <w:ilvl w:val="1"/>
          <w:numId w:val="17"/>
        </w:numPr>
      </w:pPr>
      <w:r>
        <w:t xml:space="preserve">Select “Interfacing options” </w:t>
      </w:r>
      <w:r>
        <w:sym w:font="Wingdings" w:char="F0E0"/>
      </w:r>
      <w:r>
        <w:t xml:space="preserve"> “SSH” </w:t>
      </w:r>
      <w:r>
        <w:sym w:font="Wingdings" w:char="F0E0"/>
      </w:r>
      <w:r>
        <w:t xml:space="preserve"> “yes”</w:t>
      </w:r>
    </w:p>
    <w:p w14:paraId="703F74E0" w14:textId="6930DCFF" w:rsidR="00700518" w:rsidRDefault="00700518" w:rsidP="00700518">
      <w:pPr>
        <w:pStyle w:val="ListParagraph"/>
        <w:numPr>
          <w:ilvl w:val="1"/>
          <w:numId w:val="17"/>
        </w:numPr>
      </w:pPr>
      <w:r>
        <w:t xml:space="preserve">Select “Interfacing options” </w:t>
      </w:r>
      <w:r>
        <w:sym w:font="Wingdings" w:char="F0E0"/>
      </w:r>
      <w:r>
        <w:t xml:space="preserve">“Serial” </w:t>
      </w:r>
      <w:r>
        <w:sym w:font="Wingdings" w:char="F0E0"/>
      </w:r>
      <w:r>
        <w:t xml:space="preserve"> “yes”</w:t>
      </w:r>
    </w:p>
    <w:p w14:paraId="3BD27434" w14:textId="77777777" w:rsidR="00700518" w:rsidRDefault="00A44E67" w:rsidP="00BD7DA6">
      <w:pPr>
        <w:pStyle w:val="ListParagraph"/>
        <w:numPr>
          <w:ilvl w:val="0"/>
          <w:numId w:val="17"/>
        </w:numPr>
      </w:pPr>
      <w:r>
        <w:t>Change Locale</w:t>
      </w:r>
      <w:r w:rsidR="00700518">
        <w:t xml:space="preserve"> | Keyboard | Timezone</w:t>
      </w:r>
      <w:r>
        <w:t xml:space="preserve">: </w:t>
      </w:r>
    </w:p>
    <w:p w14:paraId="17CB383B" w14:textId="037D30C5" w:rsidR="00D02D40" w:rsidRDefault="00700518" w:rsidP="00700518">
      <w:pPr>
        <w:pStyle w:val="ListParagraph"/>
        <w:numPr>
          <w:ilvl w:val="1"/>
          <w:numId w:val="17"/>
        </w:numPr>
      </w:pPr>
      <w:r>
        <w:t xml:space="preserve">Select: “Localization Options” </w:t>
      </w:r>
      <w:r>
        <w:sym w:font="Wingdings" w:char="F0E0"/>
      </w:r>
      <w:r>
        <w:t xml:space="preserve"> “Change local” </w:t>
      </w:r>
      <w:r>
        <w:sym w:font="Wingdings" w:char="F0E0"/>
      </w:r>
      <w:r>
        <w:t xml:space="preserve"> “en_</w:t>
      </w:r>
      <w:r w:rsidR="003749B7">
        <w:t>US</w:t>
      </w:r>
      <w:r>
        <w:t xml:space="preserve">.UTF-8 UTF-8” </w:t>
      </w:r>
      <w:r>
        <w:sym w:font="Wingdings" w:char="F0E0"/>
      </w:r>
      <w:r>
        <w:t xml:space="preserve"> “C.UTF-8” </w:t>
      </w:r>
      <w:r>
        <w:sym w:font="Wingdings" w:char="F0E0"/>
      </w:r>
      <w:r>
        <w:t xml:space="preserve"> OK</w:t>
      </w:r>
    </w:p>
    <w:p w14:paraId="35007F41" w14:textId="23966A8C" w:rsidR="00700518" w:rsidRDefault="00700518" w:rsidP="00700518">
      <w:pPr>
        <w:pStyle w:val="ListParagraph"/>
        <w:numPr>
          <w:ilvl w:val="1"/>
          <w:numId w:val="17"/>
        </w:numPr>
      </w:pPr>
      <w:r>
        <w:t xml:space="preserve">Select: “Localization Options” </w:t>
      </w:r>
      <w:r>
        <w:sym w:font="Wingdings" w:char="F0E0"/>
      </w:r>
      <w:r>
        <w:t xml:space="preserve"> “Change Timezone” </w:t>
      </w:r>
      <w:r>
        <w:sym w:font="Wingdings" w:char="F0E0"/>
      </w:r>
      <w:r>
        <w:t xml:space="preserve"> “US” </w:t>
      </w:r>
      <w:r>
        <w:sym w:font="Wingdings" w:char="F0E0"/>
      </w:r>
      <w:r>
        <w:t xml:space="preserve"> “Central”</w:t>
      </w:r>
    </w:p>
    <w:p w14:paraId="5C823F8B" w14:textId="0A540F66" w:rsidR="00700518" w:rsidRDefault="00700518" w:rsidP="00700518">
      <w:pPr>
        <w:pStyle w:val="ListParagraph"/>
        <w:numPr>
          <w:ilvl w:val="1"/>
          <w:numId w:val="17"/>
        </w:numPr>
      </w:pPr>
      <w:r>
        <w:t xml:space="preserve">Select: “Localization Options” </w:t>
      </w:r>
      <w:r>
        <w:sym w:font="Wingdings" w:char="F0E0"/>
      </w:r>
      <w:r>
        <w:t xml:space="preserve"> “Change Keyboard Layout </w:t>
      </w:r>
      <w:r>
        <w:sym w:font="Wingdings" w:char="F0E0"/>
      </w:r>
      <w:r>
        <w:t xml:space="preserve"> “Generic 101-key PC” </w:t>
      </w:r>
      <w:r>
        <w:sym w:font="Wingdings" w:char="F0E0"/>
      </w:r>
      <w:r>
        <w:t xml:space="preserve">”Other” </w:t>
      </w:r>
      <w:r>
        <w:sym w:font="Wingdings" w:char="F0E0"/>
      </w:r>
      <w:r>
        <w:t xml:space="preserve">”English (US) </w:t>
      </w:r>
      <w:r>
        <w:sym w:font="Wingdings" w:char="F0E0"/>
      </w:r>
      <w:r>
        <w:t xml:space="preserve">”English (US)” </w:t>
      </w:r>
      <w:r>
        <w:sym w:font="Wingdings" w:char="F0E0"/>
      </w:r>
      <w:r>
        <w:t xml:space="preserve"> “default” </w:t>
      </w:r>
      <w:r>
        <w:sym w:font="Wingdings" w:char="F0E0"/>
      </w:r>
      <w:r>
        <w:t xml:space="preserve"> “No compose key” </w:t>
      </w:r>
    </w:p>
    <w:p w14:paraId="2E039A3A" w14:textId="5B405FFC" w:rsidR="00DA4DDC" w:rsidRDefault="00DA4DDC" w:rsidP="00DA4DDC">
      <w:pPr>
        <w:pStyle w:val="ListParagraph"/>
        <w:numPr>
          <w:ilvl w:val="0"/>
          <w:numId w:val="17"/>
        </w:numPr>
      </w:pPr>
      <w:r>
        <w:t>Reboot</w:t>
      </w:r>
    </w:p>
    <w:p w14:paraId="349918A8" w14:textId="59E04EFA" w:rsidR="00BD7DA6" w:rsidRDefault="00A44E67" w:rsidP="005F4129">
      <w:pPr>
        <w:pStyle w:val="ListParagraph"/>
        <w:numPr>
          <w:ilvl w:val="0"/>
          <w:numId w:val="16"/>
        </w:numPr>
      </w:pPr>
      <w:r>
        <w:t>Connect to Wi-F</w:t>
      </w:r>
      <w:r w:rsidR="00C87139">
        <w:t>i</w:t>
      </w:r>
      <w:r>
        <w:t>:</w:t>
      </w:r>
      <w:r w:rsidR="00C87139">
        <w:t xml:space="preserve"> edit </w:t>
      </w:r>
      <w:r w:rsidR="00723A8B" w:rsidRPr="00A44E67">
        <w:rPr>
          <w:rFonts w:ascii="Consolas" w:hAnsi="Consolas"/>
        </w:rPr>
        <w:t>/etc/wpa_supplicant/wpa</w:t>
      </w:r>
      <w:r w:rsidR="00871884" w:rsidRPr="00A44E67">
        <w:rPr>
          <w:rFonts w:ascii="Consolas" w:hAnsi="Consolas"/>
        </w:rPr>
        <w:t>_supplicant.conf</w:t>
      </w:r>
      <w:r w:rsidR="00871884">
        <w:t xml:space="preserve"> by adding t</w:t>
      </w:r>
      <w:r>
        <w:t>he</w:t>
      </w:r>
      <w:r w:rsidR="00871884">
        <w:t xml:space="preserve"> following </w:t>
      </w:r>
      <w:r>
        <w:t>at</w:t>
      </w:r>
      <w:r w:rsidR="00871884">
        <w:t xml:space="preserve"> the bottom </w:t>
      </w:r>
      <w:r>
        <w:t>of the file</w:t>
      </w:r>
    </w:p>
    <w:p w14:paraId="0B8C036E" w14:textId="1A614120" w:rsidR="00871884" w:rsidRDefault="00871884" w:rsidP="00871884">
      <w:pPr>
        <w:pStyle w:val="consoleexample"/>
      </w:pPr>
      <w:r>
        <w:t>network={</w:t>
      </w:r>
    </w:p>
    <w:p w14:paraId="25D6AB38" w14:textId="234B6C53" w:rsidR="00871884" w:rsidRDefault="00871884" w:rsidP="00871884">
      <w:pPr>
        <w:pStyle w:val="consoleexample"/>
      </w:pPr>
      <w:r>
        <w:tab/>
        <w:t>ssid=”wifi-name”</w:t>
      </w:r>
    </w:p>
    <w:p w14:paraId="1F8771C3" w14:textId="38117A5C" w:rsidR="00871884" w:rsidRDefault="00871884" w:rsidP="00871884">
      <w:pPr>
        <w:pStyle w:val="consoleexample"/>
      </w:pPr>
      <w:r>
        <w:tab/>
        <w:t>psk=”password”</w:t>
      </w:r>
    </w:p>
    <w:p w14:paraId="118FE767" w14:textId="58AD14F0" w:rsidR="00871884" w:rsidRDefault="00871884" w:rsidP="00871884">
      <w:pPr>
        <w:pStyle w:val="consoleexample"/>
      </w:pPr>
      <w:r>
        <w:t>}</w:t>
      </w:r>
    </w:p>
    <w:p w14:paraId="32E051D2" w14:textId="51E0B5A2" w:rsidR="00871884" w:rsidRDefault="003749B7" w:rsidP="005F4129">
      <w:pPr>
        <w:pStyle w:val="ListParagraph"/>
        <w:numPr>
          <w:ilvl w:val="0"/>
          <w:numId w:val="16"/>
        </w:numPr>
      </w:pPr>
      <w:r>
        <w:t>Identify IP address</w:t>
      </w:r>
      <w:r w:rsidR="00846586">
        <w:t xml:space="preserve"> “$ ifconfig”</w:t>
      </w:r>
    </w:p>
    <w:p w14:paraId="626A791F" w14:textId="2AF3876D" w:rsidR="003749B7" w:rsidRDefault="003749B7" w:rsidP="003749B7">
      <w:pPr>
        <w:pStyle w:val="ListParagraph"/>
        <w:numPr>
          <w:ilvl w:val="0"/>
          <w:numId w:val="16"/>
        </w:numPr>
      </w:pPr>
      <w:r>
        <w:t>Install Docker with the following commands:</w:t>
      </w:r>
    </w:p>
    <w:p w14:paraId="250773EB" w14:textId="77777777" w:rsidR="003749B7" w:rsidRDefault="003749B7" w:rsidP="003749B7">
      <w:pPr>
        <w:pStyle w:val="consoleexample"/>
      </w:pPr>
      <w:r>
        <w:t># update and reboot</w:t>
      </w:r>
    </w:p>
    <w:p w14:paraId="29F6C7E1" w14:textId="1C9B37D2" w:rsidR="003749B7" w:rsidRDefault="003749B7" w:rsidP="003749B7">
      <w:pPr>
        <w:pStyle w:val="consoleexample"/>
      </w:pPr>
      <w:r>
        <w:t>$ sudo apt-get update</w:t>
      </w:r>
      <w:r w:rsidR="004B14AE">
        <w:t xml:space="preserve"> -y</w:t>
      </w:r>
    </w:p>
    <w:p w14:paraId="7B5EBD7B" w14:textId="689F201E" w:rsidR="003749B7" w:rsidRDefault="003749B7" w:rsidP="003749B7">
      <w:pPr>
        <w:pStyle w:val="consoleexample"/>
      </w:pPr>
      <w:r>
        <w:t>$ sudo apt-get upgrade</w:t>
      </w:r>
      <w:r w:rsidR="00B05962">
        <w:t xml:space="preserve"> -y</w:t>
      </w:r>
    </w:p>
    <w:p w14:paraId="7C98011B" w14:textId="77777777" w:rsidR="003749B7" w:rsidRDefault="003749B7" w:rsidP="003749B7">
      <w:pPr>
        <w:pStyle w:val="consoleexample"/>
      </w:pPr>
      <w:r>
        <w:t>$ sudo shutdown –r now</w:t>
      </w:r>
    </w:p>
    <w:p w14:paraId="6E6F5886" w14:textId="77777777" w:rsidR="003749B7" w:rsidRDefault="003749B7" w:rsidP="003749B7">
      <w:pPr>
        <w:pStyle w:val="consoleexample"/>
      </w:pPr>
    </w:p>
    <w:p w14:paraId="40A4064A" w14:textId="77777777" w:rsidR="003749B7" w:rsidRDefault="003749B7" w:rsidP="003749B7">
      <w:pPr>
        <w:pStyle w:val="consoleexample"/>
      </w:pPr>
      <w:r>
        <w:t># Install Docker</w:t>
      </w:r>
    </w:p>
    <w:p w14:paraId="6F92173A" w14:textId="77777777" w:rsidR="003749B7" w:rsidRDefault="003749B7" w:rsidP="003749B7">
      <w:pPr>
        <w:pStyle w:val="consoleexample"/>
      </w:pPr>
      <w:r>
        <w:t xml:space="preserve">$ curl –sSL </w:t>
      </w:r>
      <w:r w:rsidRPr="004D2CFE">
        <w:t>https://get.docker.com</w:t>
      </w:r>
      <w:r>
        <w:t xml:space="preserve"> | sh</w:t>
      </w:r>
    </w:p>
    <w:p w14:paraId="5291FDD0" w14:textId="77777777" w:rsidR="003749B7" w:rsidRDefault="003749B7" w:rsidP="003749B7">
      <w:pPr>
        <w:pStyle w:val="consoleexample"/>
      </w:pPr>
    </w:p>
    <w:p w14:paraId="45C2E436" w14:textId="77777777" w:rsidR="003749B7" w:rsidRDefault="003749B7" w:rsidP="003749B7">
      <w:pPr>
        <w:pStyle w:val="consoleexample"/>
      </w:pPr>
      <w:r>
        <w:t># Add pi user to docker group</w:t>
      </w:r>
    </w:p>
    <w:p w14:paraId="60B9C8AD" w14:textId="77777777" w:rsidR="003749B7" w:rsidRDefault="003749B7" w:rsidP="003749B7">
      <w:pPr>
        <w:pStyle w:val="consoleexample"/>
      </w:pPr>
      <w:r>
        <w:t>$ sudo usermod –aG docker pi</w:t>
      </w:r>
    </w:p>
    <w:p w14:paraId="5254859D" w14:textId="77777777" w:rsidR="003749B7" w:rsidRDefault="003749B7" w:rsidP="003749B7">
      <w:pPr>
        <w:pStyle w:val="consoleexample"/>
      </w:pPr>
    </w:p>
    <w:p w14:paraId="0F96C00A" w14:textId="77777777" w:rsidR="003749B7" w:rsidRDefault="003749B7" w:rsidP="003749B7">
      <w:pPr>
        <w:pStyle w:val="consoleexample"/>
      </w:pPr>
      <w:r>
        <w:t># restart to apply usermod changes</w:t>
      </w:r>
    </w:p>
    <w:p w14:paraId="2551F79B" w14:textId="77777777" w:rsidR="003749B7" w:rsidRDefault="003749B7" w:rsidP="003749B7">
      <w:pPr>
        <w:pStyle w:val="consoleexample"/>
      </w:pPr>
      <w:r>
        <w:t>$ sudo shutdown –r now</w:t>
      </w:r>
    </w:p>
    <w:p w14:paraId="5494C315" w14:textId="77777777" w:rsidR="003749B7" w:rsidRDefault="003749B7" w:rsidP="003749B7">
      <w:pPr>
        <w:pStyle w:val="consoleexample"/>
      </w:pPr>
    </w:p>
    <w:p w14:paraId="6A0CEB4C" w14:textId="77777777" w:rsidR="003749B7" w:rsidRDefault="003749B7" w:rsidP="003749B7">
      <w:pPr>
        <w:pStyle w:val="consoleexample"/>
      </w:pPr>
      <w:r>
        <w:lastRenderedPageBreak/>
        <w:t># As pi user, check that Docker is working with the</w:t>
      </w:r>
    </w:p>
    <w:p w14:paraId="0CABA751" w14:textId="77777777" w:rsidR="003749B7" w:rsidRDefault="003749B7" w:rsidP="003749B7">
      <w:pPr>
        <w:pStyle w:val="consoleexample"/>
      </w:pPr>
      <w:r>
        <w:t>$ Docker info</w:t>
      </w:r>
    </w:p>
    <w:p w14:paraId="303E86B3" w14:textId="77777777" w:rsidR="003749B7" w:rsidRDefault="003749B7" w:rsidP="003749B7">
      <w:pPr>
        <w:pStyle w:val="consoleexample"/>
      </w:pPr>
    </w:p>
    <w:p w14:paraId="52912363" w14:textId="4C74D560" w:rsidR="003749B7" w:rsidRPr="005F4129" w:rsidRDefault="003749B7" w:rsidP="00133AAB">
      <w:pPr>
        <w:pStyle w:val="consoleexample"/>
      </w:pPr>
      <w:r>
        <w:t># Docker Installation complete</w:t>
      </w:r>
    </w:p>
    <w:p w14:paraId="2450D7C8" w14:textId="66CAE014" w:rsidR="00D50FD9" w:rsidRDefault="00DE519B" w:rsidP="003270AC">
      <w:pPr>
        <w:pStyle w:val="Heading2"/>
      </w:pPr>
      <w:r>
        <w:t>Swarm set up</w:t>
      </w:r>
    </w:p>
    <w:p w14:paraId="0E28E2BD" w14:textId="10762F7B" w:rsidR="009823A2" w:rsidRDefault="009823A2" w:rsidP="009823A2">
      <w:pPr>
        <w:pStyle w:val="Heading25"/>
      </w:pPr>
      <w:r>
        <w:t xml:space="preserve">Create Swarm: </w:t>
      </w:r>
    </w:p>
    <w:p w14:paraId="407A3ABB" w14:textId="21082AF9" w:rsidR="009823A2" w:rsidRDefault="009823A2" w:rsidP="009823A2">
      <w:pPr>
        <w:pStyle w:val="ListParagraph"/>
        <w:numPr>
          <w:ilvl w:val="0"/>
          <w:numId w:val="15"/>
        </w:numPr>
      </w:pPr>
      <w:r>
        <w:t>On the manager node</w:t>
      </w:r>
    </w:p>
    <w:p w14:paraId="042F9441" w14:textId="6627FB67" w:rsidR="009823A2" w:rsidRDefault="009823A2" w:rsidP="009823A2">
      <w:pPr>
        <w:pStyle w:val="consoleexample"/>
      </w:pPr>
      <w:r>
        <w:t xml:space="preserve">$ docker swarm init </w:t>
      </w:r>
      <w:r w:rsidR="00B0655C">
        <w:t>--</w:t>
      </w:r>
      <w:r>
        <w:t>advertise-addr &lt;ip address&gt;</w:t>
      </w:r>
    </w:p>
    <w:p w14:paraId="3B5DAA79" w14:textId="77777777" w:rsidR="009823A2" w:rsidRDefault="009823A2" w:rsidP="009823A2">
      <w:pPr>
        <w:pStyle w:val="consoleexample"/>
      </w:pPr>
    </w:p>
    <w:p w14:paraId="50AC6991" w14:textId="7E8EF019" w:rsidR="009823A2" w:rsidRDefault="009823A2" w:rsidP="009823A2">
      <w:pPr>
        <w:pStyle w:val="consoleexample"/>
      </w:pPr>
      <w:r>
        <w:t xml:space="preserve"># Expected Output format: </w:t>
      </w:r>
    </w:p>
    <w:p w14:paraId="4C9DFDAC" w14:textId="77777777" w:rsidR="009823A2" w:rsidRDefault="009823A2" w:rsidP="009823A2">
      <w:pPr>
        <w:pStyle w:val="consoleexample"/>
      </w:pPr>
    </w:p>
    <w:p w14:paraId="606E97E5" w14:textId="77777777" w:rsidR="009823A2" w:rsidRDefault="009823A2" w:rsidP="009823A2">
      <w:pPr>
        <w:pStyle w:val="consoleexample"/>
      </w:pPr>
      <w:r>
        <w:t>Swarm initialized: current node (dxn1zf6l61qsb1josjja83ngz) is now a manager.</w:t>
      </w:r>
    </w:p>
    <w:p w14:paraId="0DC624AF" w14:textId="77777777" w:rsidR="009823A2" w:rsidRDefault="009823A2" w:rsidP="009823A2">
      <w:pPr>
        <w:pStyle w:val="consoleexample"/>
      </w:pPr>
    </w:p>
    <w:p w14:paraId="0579F4B1" w14:textId="77777777" w:rsidR="009823A2" w:rsidRDefault="009823A2" w:rsidP="009823A2">
      <w:pPr>
        <w:pStyle w:val="consoleexample"/>
      </w:pPr>
      <w:r>
        <w:t>To add a worker to this swarm, run the following command:</w:t>
      </w:r>
    </w:p>
    <w:p w14:paraId="32ACD6BC" w14:textId="77777777" w:rsidR="009823A2" w:rsidRDefault="009823A2" w:rsidP="009823A2">
      <w:pPr>
        <w:pStyle w:val="consoleexample"/>
      </w:pPr>
    </w:p>
    <w:p w14:paraId="2BB6B91F" w14:textId="77777777" w:rsidR="009823A2" w:rsidRDefault="009823A2" w:rsidP="009823A2">
      <w:pPr>
        <w:pStyle w:val="consoleexample"/>
      </w:pPr>
      <w:r>
        <w:t xml:space="preserve">    docker swarm join \</w:t>
      </w:r>
    </w:p>
    <w:p w14:paraId="1BE8B766" w14:textId="77777777" w:rsidR="009823A2" w:rsidRDefault="009823A2" w:rsidP="009823A2">
      <w:pPr>
        <w:pStyle w:val="consoleexample"/>
      </w:pPr>
      <w:r>
        <w:t xml:space="preserve">    --token SWMTKN-1-49nj1cmql0jkz5s954yi3oex3nedyz0fb0xx14ie39trti4wxv-8vxv8rssmk743ojnwacrr2e7c \</w:t>
      </w:r>
    </w:p>
    <w:p w14:paraId="49D0956D" w14:textId="77777777" w:rsidR="009823A2" w:rsidRDefault="009823A2" w:rsidP="009823A2">
      <w:pPr>
        <w:pStyle w:val="consoleexample"/>
      </w:pPr>
      <w:r>
        <w:t xml:space="preserve">    192.168.99.100:2377</w:t>
      </w:r>
    </w:p>
    <w:p w14:paraId="62015A7A" w14:textId="77777777" w:rsidR="009823A2" w:rsidRDefault="009823A2" w:rsidP="009823A2">
      <w:pPr>
        <w:pStyle w:val="consoleexample"/>
      </w:pPr>
    </w:p>
    <w:p w14:paraId="3B1D8773" w14:textId="68F8D907" w:rsidR="009823A2" w:rsidRDefault="009823A2" w:rsidP="009823A2">
      <w:pPr>
        <w:pStyle w:val="consoleexample"/>
      </w:pPr>
      <w:r>
        <w:t>To add a manager to this swarm, run 'docker swarm join-token manager' and follow the instructions.</w:t>
      </w:r>
    </w:p>
    <w:p w14:paraId="51654927" w14:textId="4211C0A5" w:rsidR="009823A2" w:rsidRDefault="009823A2" w:rsidP="009823A2">
      <w:pPr>
        <w:pStyle w:val="ListParagraph"/>
        <w:numPr>
          <w:ilvl w:val="0"/>
          <w:numId w:val="15"/>
        </w:numPr>
      </w:pPr>
      <w:r>
        <w:t xml:space="preserve">To add a worker node copy and paste command </w:t>
      </w:r>
      <w:r w:rsidR="003A0E6E">
        <w:t>from</w:t>
      </w:r>
      <w:r>
        <w:t xml:space="preserve"> the </w:t>
      </w:r>
      <w:r w:rsidR="003A0E6E">
        <w:t xml:space="preserve">output of the init command into the terminal of a worker node. </w:t>
      </w:r>
    </w:p>
    <w:p w14:paraId="68F4C594" w14:textId="47ABE1CF" w:rsidR="009823A2" w:rsidRDefault="003A0E6E" w:rsidP="009823A2">
      <w:pPr>
        <w:pStyle w:val="ListParagraph"/>
        <w:numPr>
          <w:ilvl w:val="0"/>
          <w:numId w:val="15"/>
        </w:numPr>
      </w:pPr>
      <w:r>
        <w:t>View nodes in swarm (on manager node)</w:t>
      </w:r>
    </w:p>
    <w:p w14:paraId="78F4F399" w14:textId="68321A8F" w:rsidR="00825565" w:rsidRDefault="003A0E6E" w:rsidP="00825565">
      <w:pPr>
        <w:pStyle w:val="consoleexample"/>
      </w:pPr>
      <w:r>
        <w:t>$ docker node ls</w:t>
      </w:r>
    </w:p>
    <w:p w14:paraId="6531D06A" w14:textId="091F5400" w:rsidR="00825565" w:rsidRDefault="00825565" w:rsidP="00825565">
      <w:pPr>
        <w:pStyle w:val="Heading2"/>
      </w:pPr>
      <w:r>
        <w:t>Configure, Build, Run, and Use HAProxy Load Balancer</w:t>
      </w:r>
    </w:p>
    <w:p w14:paraId="7187A4C6" w14:textId="7A3C0E4F" w:rsidR="006C5B51" w:rsidRPr="006C5B51" w:rsidRDefault="006C5B51" w:rsidP="006C5B51">
      <w:r>
        <w:t>Setup information l</w:t>
      </w:r>
      <w:r w:rsidR="00D87DCB">
        <w:t>isted on the GitHub in the README for the pi-flair-haproxy image.</w:t>
      </w:r>
      <w:bookmarkStart w:id="0" w:name="_GoBack"/>
      <w:bookmarkEnd w:id="0"/>
    </w:p>
    <w:p w14:paraId="6D428E91" w14:textId="3380BED7" w:rsidR="00993BD1" w:rsidRDefault="007E1C7F" w:rsidP="00122D40">
      <w:pPr>
        <w:pStyle w:val="Heading2"/>
      </w:pPr>
      <w:r>
        <w:t xml:space="preserve">Backup a Node: </w:t>
      </w:r>
      <w:r w:rsidR="00967B6C">
        <w:t>Clone</w:t>
      </w:r>
      <w:r>
        <w:t xml:space="preserve"> – Resize – </w:t>
      </w:r>
      <w:r w:rsidR="00967B6C">
        <w:t>Restore</w:t>
      </w:r>
      <w:r>
        <w:t xml:space="preserve">  </w:t>
      </w:r>
    </w:p>
    <w:p w14:paraId="4A32B129" w14:textId="3476C42A" w:rsidR="00967B6C" w:rsidRDefault="00967B6C" w:rsidP="00FF353D">
      <w:r>
        <w:t xml:space="preserve">Cloning can be tedious and time consuming (Even more so if you do it incorrectly and have to repeat the process. These instructions are meant to guide one </w:t>
      </w:r>
      <w:r w:rsidR="00061B19">
        <w:t>through</w:t>
      </w:r>
      <w:r>
        <w:t xml:space="preserve"> the process of cloning and image resizing that image and restoring that image on another SD card. Insert the micro SD to be cloned into a Linux </w:t>
      </w:r>
      <w:r w:rsidR="00E935C7">
        <w:t xml:space="preserve">computer </w:t>
      </w:r>
      <w:r w:rsidR="00665BFE">
        <w:t>using the</w:t>
      </w:r>
      <w:r w:rsidR="005846BC">
        <w:t xml:space="preserve"> </w:t>
      </w:r>
      <w:r>
        <w:t>SD card</w:t>
      </w:r>
      <w:r w:rsidR="00665BFE">
        <w:t xml:space="preserve"> port</w:t>
      </w:r>
      <w:r w:rsidR="005846BC">
        <w:t xml:space="preserve">. </w:t>
      </w:r>
      <w:r>
        <w:t>After plugging in the card on the desktop you will see the card added as two icons. For each click icon Right click and select “Unmount Volume”.</w:t>
      </w:r>
    </w:p>
    <w:p w14:paraId="7F2389A4" w14:textId="2576DB65" w:rsidR="00967B6C" w:rsidRDefault="00967B6C" w:rsidP="00967B6C">
      <w:pPr>
        <w:pStyle w:val="ListParagraph"/>
        <w:numPr>
          <w:ilvl w:val="0"/>
          <w:numId w:val="13"/>
        </w:numPr>
      </w:pPr>
      <w:r>
        <w:t>Determine which disk to clone using</w:t>
      </w:r>
      <w:r w:rsidR="00E935C7">
        <w:t>:</w:t>
      </w:r>
      <w:r>
        <w:t xml:space="preserve"> </w:t>
      </w:r>
      <w:r w:rsidRPr="00967B6C">
        <w:rPr>
          <w:rFonts w:ascii="Consolas" w:hAnsi="Consolas"/>
          <w:shd w:val="clear" w:color="auto" w:fill="E7E6E6" w:themeFill="background2"/>
        </w:rPr>
        <w:t>sudo fdisk -l</w:t>
      </w:r>
      <w:r>
        <w:rPr>
          <w:rFonts w:ascii="Consolas" w:hAnsi="Consolas"/>
          <w:shd w:val="clear" w:color="auto" w:fill="E7E6E6" w:themeFill="background2"/>
        </w:rPr>
        <w:t xml:space="preserve"> </w:t>
      </w:r>
    </w:p>
    <w:p w14:paraId="4EE5E27A" w14:textId="4880BB05" w:rsidR="00967B6C" w:rsidRDefault="002F0106" w:rsidP="002F0106">
      <w:pPr>
        <w:pStyle w:val="ListParagraph"/>
        <w:numPr>
          <w:ilvl w:val="0"/>
          <w:numId w:val="13"/>
        </w:numPr>
      </w:pPr>
      <w:r>
        <w:t xml:space="preserve"> Note: it is critical that you identify the correct card: to confirm that you have chosen the correct card check the size and partitions</w:t>
      </w:r>
      <w:r w:rsidR="00AE1721">
        <w:t xml:space="preserve"> types</w:t>
      </w:r>
      <w:r>
        <w:t xml:space="preserve">. </w:t>
      </w:r>
    </w:p>
    <w:p w14:paraId="5F91D7DA" w14:textId="53F968C0" w:rsidR="00967B6C" w:rsidRDefault="00967B6C" w:rsidP="00967B6C">
      <w:pPr>
        <w:pStyle w:val="ListParagraph"/>
        <w:numPr>
          <w:ilvl w:val="0"/>
          <w:numId w:val="13"/>
        </w:numPr>
      </w:pPr>
      <w:r>
        <w:t xml:space="preserve"> </w:t>
      </w:r>
      <w:r w:rsidR="00AE1721">
        <w:t>After Identifying the correct disk clone image:</w:t>
      </w:r>
    </w:p>
    <w:p w14:paraId="5CB2D745" w14:textId="7560A93D" w:rsidR="00AE1721" w:rsidRPr="009D3F2A" w:rsidRDefault="00AE1721" w:rsidP="00AE1721">
      <w:pPr>
        <w:pStyle w:val="consoleexample"/>
        <w:rPr>
          <w:sz w:val="20"/>
          <w:szCs w:val="20"/>
        </w:rPr>
      </w:pPr>
      <w:r w:rsidRPr="009D3F2A">
        <w:rPr>
          <w:sz w:val="20"/>
          <w:szCs w:val="20"/>
        </w:rPr>
        <w:t>$ sudo dd if</w:t>
      </w:r>
      <w:r w:rsidRPr="00E935C7">
        <w:rPr>
          <w:sz w:val="20"/>
          <w:szCs w:val="20"/>
        </w:rPr>
        <w:t>=&lt;</w:t>
      </w:r>
      <w:r w:rsidR="00E935C7" w:rsidRPr="00E935C7">
        <w:rPr>
          <w:sz w:val="20"/>
          <w:szCs w:val="20"/>
        </w:rPr>
        <w:t>/dev/&lt;name of disk&gt;</w:t>
      </w:r>
      <w:r w:rsidR="00E935C7">
        <w:t xml:space="preserve"> </w:t>
      </w:r>
      <w:r w:rsidRPr="009D3F2A">
        <w:rPr>
          <w:sz w:val="20"/>
          <w:szCs w:val="20"/>
        </w:rPr>
        <w:t>of=~/Desktop</w:t>
      </w:r>
      <w:r w:rsidR="009D3F2A">
        <w:rPr>
          <w:sz w:val="20"/>
          <w:szCs w:val="20"/>
        </w:rPr>
        <w:t>/example.</w:t>
      </w:r>
      <w:r w:rsidRPr="009D3F2A">
        <w:rPr>
          <w:sz w:val="20"/>
          <w:szCs w:val="20"/>
        </w:rPr>
        <w:t>img status=progress</w:t>
      </w:r>
    </w:p>
    <w:p w14:paraId="0D939BEA" w14:textId="29B8028B" w:rsidR="00AE1721" w:rsidRDefault="009D3F2A" w:rsidP="00967B6C">
      <w:pPr>
        <w:pStyle w:val="ListParagraph"/>
        <w:numPr>
          <w:ilvl w:val="0"/>
          <w:numId w:val="13"/>
        </w:numPr>
      </w:pPr>
      <w:r>
        <w:lastRenderedPageBreak/>
        <w:t>Eject SD card safely</w:t>
      </w:r>
    </w:p>
    <w:p w14:paraId="07682C66" w14:textId="7566BC22" w:rsidR="009D3F2A" w:rsidRDefault="00E935C7" w:rsidP="00967B6C">
      <w:pPr>
        <w:pStyle w:val="ListParagraph"/>
        <w:numPr>
          <w:ilvl w:val="0"/>
          <w:numId w:val="13"/>
        </w:numPr>
      </w:pPr>
      <w:r>
        <w:t>Install pishrink if you do not already have it.</w:t>
      </w:r>
    </w:p>
    <w:p w14:paraId="4801C1DD" w14:textId="3EDE8B87" w:rsidR="00E935C7" w:rsidRPr="00E935C7" w:rsidRDefault="00E935C7" w:rsidP="00E935C7">
      <w:pPr>
        <w:pStyle w:val="consoleexample"/>
        <w:rPr>
          <w:sz w:val="20"/>
          <w:szCs w:val="20"/>
        </w:rPr>
      </w:pPr>
      <w:r w:rsidRPr="009D3F2A">
        <w:rPr>
          <w:sz w:val="20"/>
          <w:szCs w:val="20"/>
        </w:rPr>
        <w:t xml:space="preserve">$ wget </w:t>
      </w:r>
      <w:hyperlink r:id="rId16" w:history="1">
        <w:r w:rsidRPr="002B0FAB">
          <w:rPr>
            <w:rStyle w:val="Hyperlink"/>
            <w:sz w:val="20"/>
            <w:szCs w:val="20"/>
          </w:rPr>
          <w:t>https://raw.githubusercontent.com/Drewsif/PiShrink/master/pishrink.sh</w:t>
        </w:r>
      </w:hyperlink>
    </w:p>
    <w:p w14:paraId="014C678E" w14:textId="3673F0F1" w:rsidR="00E935C7" w:rsidRDefault="00E935C7" w:rsidP="00967B6C">
      <w:pPr>
        <w:pStyle w:val="ListParagraph"/>
        <w:numPr>
          <w:ilvl w:val="0"/>
          <w:numId w:val="13"/>
        </w:numPr>
      </w:pPr>
      <w:r>
        <w:t>Enable write permission for pishrink.sh</w:t>
      </w:r>
    </w:p>
    <w:p w14:paraId="5BDC777F" w14:textId="4665C33A" w:rsidR="009D3F2A" w:rsidRDefault="009D3F2A" w:rsidP="009D3F2A">
      <w:pPr>
        <w:pStyle w:val="consoleexample"/>
      </w:pPr>
      <w:r>
        <w:t>$ chmod +x ./pishrink.sh</w:t>
      </w:r>
    </w:p>
    <w:p w14:paraId="5E88EFD6" w14:textId="2AF82803" w:rsidR="009D3F2A" w:rsidRDefault="00E935C7" w:rsidP="00E935C7">
      <w:pPr>
        <w:pStyle w:val="ListParagraph"/>
        <w:numPr>
          <w:ilvl w:val="0"/>
          <w:numId w:val="13"/>
        </w:numPr>
      </w:pPr>
      <w:r>
        <w:t>Sh</w:t>
      </w:r>
      <w:r w:rsidR="009D3F2A">
        <w:t>rink image</w:t>
      </w:r>
    </w:p>
    <w:p w14:paraId="48FF63C8" w14:textId="1058C916" w:rsidR="009D3F2A" w:rsidRPr="009D3F2A" w:rsidRDefault="009D3F2A" w:rsidP="009D3F2A">
      <w:pPr>
        <w:pStyle w:val="consoleexample"/>
      </w:pPr>
      <w:r>
        <w:t>$ sudo ./pishrink.sh ./example.img</w:t>
      </w:r>
    </w:p>
    <w:p w14:paraId="5ABA2688" w14:textId="5475D127" w:rsidR="009D3F2A" w:rsidRDefault="009D3F2A" w:rsidP="00967B6C">
      <w:pPr>
        <w:pStyle w:val="ListParagraph"/>
        <w:numPr>
          <w:ilvl w:val="0"/>
          <w:numId w:val="13"/>
        </w:numPr>
      </w:pPr>
      <w:r>
        <w:t>Insert the SD card you want to restore the image to</w:t>
      </w:r>
      <w:r w:rsidR="00E935C7">
        <w:t xml:space="preserve"> and unmount the disk by right clicking and selecting “Unmount Volume”.</w:t>
      </w:r>
    </w:p>
    <w:p w14:paraId="5B64ABDC" w14:textId="49498B6E" w:rsidR="009D3F2A" w:rsidRPr="00E935C7" w:rsidRDefault="00E935C7" w:rsidP="00E935C7">
      <w:pPr>
        <w:pStyle w:val="ListParagraph"/>
        <w:numPr>
          <w:ilvl w:val="0"/>
          <w:numId w:val="13"/>
        </w:numPr>
      </w:pPr>
      <w:r>
        <w:t xml:space="preserve">Determine </w:t>
      </w:r>
      <w:r w:rsidR="009D3F2A">
        <w:t xml:space="preserve">what disk you are </w:t>
      </w:r>
      <w:r>
        <w:t xml:space="preserve">going to restore the image using: </w:t>
      </w:r>
      <w:r w:rsidRPr="00E935C7">
        <w:rPr>
          <w:rFonts w:ascii="Consolas" w:hAnsi="Consolas"/>
          <w:shd w:val="clear" w:color="auto" w:fill="E7E6E6" w:themeFill="background2"/>
        </w:rPr>
        <w:t>sudo fdisk –l</w:t>
      </w:r>
    </w:p>
    <w:p w14:paraId="34349537" w14:textId="77777777" w:rsidR="00E935C7" w:rsidRDefault="00E935C7" w:rsidP="00967B6C">
      <w:pPr>
        <w:pStyle w:val="ListParagraph"/>
        <w:numPr>
          <w:ilvl w:val="0"/>
          <w:numId w:val="13"/>
        </w:numPr>
      </w:pPr>
      <w:r>
        <w:t xml:space="preserve">Restore the image </w:t>
      </w:r>
    </w:p>
    <w:p w14:paraId="0EA91508" w14:textId="184970B7" w:rsidR="00E935C7" w:rsidRPr="00E935C7" w:rsidRDefault="00E935C7" w:rsidP="00E935C7">
      <w:pPr>
        <w:pStyle w:val="consoleexample"/>
        <w:rPr>
          <w:sz w:val="20"/>
          <w:szCs w:val="20"/>
        </w:rPr>
      </w:pPr>
      <w:r w:rsidRPr="00E935C7">
        <w:rPr>
          <w:sz w:val="20"/>
          <w:szCs w:val="20"/>
        </w:rPr>
        <w:t>$ sudo dd if=~/Desktop/example.img of=/dev/&lt;name of disk&gt; status=progress</w:t>
      </w:r>
    </w:p>
    <w:p w14:paraId="0AC84920" w14:textId="3388C49E" w:rsidR="00E935C7" w:rsidRDefault="000C280D" w:rsidP="00967B6C">
      <w:pPr>
        <w:pStyle w:val="ListParagraph"/>
        <w:numPr>
          <w:ilvl w:val="0"/>
          <w:numId w:val="13"/>
        </w:numPr>
      </w:pPr>
      <w:r>
        <w:t xml:space="preserve">Remount the </w:t>
      </w:r>
      <w:r w:rsidR="0063375F">
        <w:t>SD</w:t>
      </w:r>
      <w:r w:rsidR="00FF353D">
        <w:t xml:space="preserve"> card and </w:t>
      </w:r>
      <w:r w:rsidR="0063375F">
        <w:t xml:space="preserve">from the cmd line navigate </w:t>
      </w:r>
      <w:r w:rsidR="00821FC9">
        <w:t xml:space="preserve">to edit the &lt;path to Sd card&gt;/etc/fstab with </w:t>
      </w:r>
      <w:r w:rsidR="00821FC9" w:rsidRPr="00821FC9">
        <w:rPr>
          <w:rFonts w:ascii="Consolas" w:hAnsi="Consolas"/>
          <w:shd w:val="clear" w:color="auto" w:fill="E7E6E6" w:themeFill="background2"/>
        </w:rPr>
        <w:t>sudo nano &lt;path to Sd card&gt;/etc/fstab</w:t>
      </w:r>
      <w:r w:rsidR="00821FC9">
        <w:t xml:space="preserve">  In this file change all occurrences of ‘ro’ to ‘rw’. Save changes.</w:t>
      </w:r>
    </w:p>
    <w:p w14:paraId="75ED09C4" w14:textId="77777777" w:rsidR="00821FC9" w:rsidRDefault="00821FC9" w:rsidP="00967B6C">
      <w:pPr>
        <w:pStyle w:val="ListParagraph"/>
        <w:numPr>
          <w:ilvl w:val="0"/>
          <w:numId w:val="13"/>
        </w:numPr>
      </w:pPr>
      <w:r>
        <w:t xml:space="preserve">Unmount and eject disk. </w:t>
      </w:r>
    </w:p>
    <w:p w14:paraId="20067A26" w14:textId="6B484DBA" w:rsidR="00821FC9" w:rsidRDefault="00821FC9" w:rsidP="00967B6C">
      <w:pPr>
        <w:pStyle w:val="ListParagraph"/>
        <w:numPr>
          <w:ilvl w:val="0"/>
          <w:numId w:val="13"/>
        </w:numPr>
      </w:pPr>
      <w:r>
        <w:t xml:space="preserve">Put micro </w:t>
      </w:r>
      <w:r w:rsidR="0090222E">
        <w:t>SD</w:t>
      </w:r>
      <w:r>
        <w:t xml:space="preserve"> into test pi and Login </w:t>
      </w:r>
      <w:r w:rsidR="0090222E">
        <w:t>pi /raspberry</w:t>
      </w:r>
    </w:p>
    <w:p w14:paraId="78ABC4F8" w14:textId="5D14E31A" w:rsidR="00821FC9" w:rsidRDefault="00821FC9" w:rsidP="00967B6C">
      <w:pPr>
        <w:pStyle w:val="ListParagraph"/>
        <w:numPr>
          <w:ilvl w:val="0"/>
          <w:numId w:val="13"/>
        </w:numPr>
      </w:pPr>
      <w:r>
        <w:t>Edit the /etc/fstab file back to how it was originally: change ‘rw’ to ‘ro’</w:t>
      </w:r>
      <w:r w:rsidR="0056681C">
        <w:t>. Save changes. Put in ro mode. Safely shut down.</w:t>
      </w:r>
    </w:p>
    <w:p w14:paraId="4FDAC883" w14:textId="77777777" w:rsidR="0090222E" w:rsidRDefault="0090222E" w:rsidP="006433F5"/>
    <w:p w14:paraId="2CDE8B7B" w14:textId="42410675" w:rsidR="006433F5" w:rsidRDefault="006433F5" w:rsidP="006433F5">
      <w:pPr>
        <w:pStyle w:val="Heading2"/>
      </w:pPr>
      <w:r>
        <w:t xml:space="preserve">Shell in a box Configuration </w:t>
      </w:r>
    </w:p>
    <w:p w14:paraId="5A2722D9" w14:textId="7756DC5D" w:rsidR="006433F5" w:rsidRDefault="006433F5" w:rsidP="006433F5">
      <w:r>
        <w:t>On the router node:</w:t>
      </w:r>
    </w:p>
    <w:p w14:paraId="5632D65F" w14:textId="23C0A218" w:rsidR="006433F5" w:rsidRDefault="006433F5" w:rsidP="006433F5">
      <w:pPr>
        <w:pStyle w:val="consoleexample"/>
      </w:pPr>
      <w:r>
        <w:t>$ sudo apt-chache search shellinabox</w:t>
      </w:r>
    </w:p>
    <w:p w14:paraId="0DF5A4D1" w14:textId="080F0511" w:rsidR="006433F5" w:rsidRDefault="006433F5" w:rsidP="006433F5">
      <w:pPr>
        <w:pStyle w:val="consoleexample"/>
      </w:pPr>
      <w:r>
        <w:t>$ sudo apt-get install openssl shellinabox</w:t>
      </w:r>
    </w:p>
    <w:p w14:paraId="30174717" w14:textId="77777777" w:rsidR="006433F5" w:rsidRDefault="006433F5" w:rsidP="006433F5">
      <w:pPr>
        <w:pStyle w:val="consoleexample"/>
      </w:pPr>
    </w:p>
    <w:p w14:paraId="20A9EE82" w14:textId="322FC539" w:rsidR="006433F5" w:rsidRDefault="006433F5" w:rsidP="006433F5">
      <w:pPr>
        <w:pStyle w:val="consoleexample"/>
      </w:pPr>
      <w:r>
        <w:t xml:space="preserve"># Edit the config </w:t>
      </w:r>
    </w:p>
    <w:p w14:paraId="43420A22" w14:textId="438146C0" w:rsidR="006433F5" w:rsidRDefault="006433F5" w:rsidP="006433F5">
      <w:pPr>
        <w:pStyle w:val="consoleexample"/>
      </w:pPr>
      <w:r>
        <w:t>$ sudo nano /etc/default/shellinabox</w:t>
      </w:r>
    </w:p>
    <w:p w14:paraId="6DADE6EF" w14:textId="51840B31" w:rsidR="006433F5" w:rsidRDefault="006433F5" w:rsidP="006433F5">
      <w:pPr>
        <w:pStyle w:val="consoleexample"/>
      </w:pPr>
      <w:r>
        <w:t># CHANGE PORT</w:t>
      </w:r>
    </w:p>
    <w:p w14:paraId="161C76F5" w14:textId="77777777" w:rsidR="00BA2D3F" w:rsidRDefault="00BA2D3F" w:rsidP="006433F5">
      <w:pPr>
        <w:pStyle w:val="consoleexample"/>
      </w:pPr>
    </w:p>
    <w:p w14:paraId="5D0C5AD6" w14:textId="35531598" w:rsidR="00BA2D3F" w:rsidRDefault="00BA2D3F" w:rsidP="006433F5">
      <w:pPr>
        <w:pStyle w:val="consoleexample"/>
      </w:pPr>
      <w:r>
        <w:t># TCP port that shellinaboxd’s webserver listens on</w:t>
      </w:r>
    </w:p>
    <w:p w14:paraId="02FBF42A" w14:textId="0D335012" w:rsidR="00F94547" w:rsidRDefault="00933C89" w:rsidP="006433F5">
      <w:pPr>
        <w:pStyle w:val="consoleexample"/>
      </w:pPr>
      <w:r>
        <w:t>PORT=6175</w:t>
      </w:r>
    </w:p>
    <w:p w14:paraId="78332B43" w14:textId="77777777" w:rsidR="00BA2D3F" w:rsidRDefault="00BA2D3F" w:rsidP="006433F5">
      <w:pPr>
        <w:pStyle w:val="consoleexample"/>
      </w:pPr>
    </w:p>
    <w:p w14:paraId="5E0F9037" w14:textId="4F704AD3" w:rsidR="00BA2D3F" w:rsidRDefault="00BA2D3F" w:rsidP="006433F5">
      <w:pPr>
        <w:pStyle w:val="consoleexample"/>
      </w:pPr>
      <w:r>
        <w:t># Start shell in a box</w:t>
      </w:r>
    </w:p>
    <w:p w14:paraId="1A356368" w14:textId="21F35BFE" w:rsidR="00933C89" w:rsidRDefault="00933C89" w:rsidP="006433F5">
      <w:pPr>
        <w:pStyle w:val="consoleexample"/>
      </w:pPr>
      <w:r>
        <w:t>$</w:t>
      </w:r>
      <w:r w:rsidR="00BA2D3F">
        <w:t xml:space="preserve"> sudo service shellinabox start</w:t>
      </w:r>
    </w:p>
    <w:p w14:paraId="33832AA5" w14:textId="77777777" w:rsidR="00B545CE" w:rsidRDefault="00B545CE" w:rsidP="006433F5">
      <w:pPr>
        <w:pStyle w:val="consoleexample"/>
      </w:pPr>
    </w:p>
    <w:p w14:paraId="4A07B962" w14:textId="64C94A58" w:rsidR="00B545CE" w:rsidRDefault="00B545CE" w:rsidP="006433F5">
      <w:pPr>
        <w:pStyle w:val="consoleexample"/>
      </w:pPr>
      <w:r>
        <w:t># check that its running</w:t>
      </w:r>
    </w:p>
    <w:p w14:paraId="255FBC58" w14:textId="7D78EE3C" w:rsidR="00B545CE" w:rsidRPr="006433F5" w:rsidRDefault="00B545CE" w:rsidP="006433F5">
      <w:pPr>
        <w:pStyle w:val="consoleexample"/>
      </w:pPr>
      <w:r>
        <w:t>$ sudo netstat –nap | grep shellinabox</w:t>
      </w:r>
    </w:p>
    <w:p w14:paraId="4E0C9900" w14:textId="1FAD2316" w:rsidR="00D77272" w:rsidRDefault="00D77381" w:rsidP="00F67A3F">
      <w:pPr>
        <w:pStyle w:val="Heading2"/>
      </w:pPr>
      <w:r>
        <w:t>Versions:</w:t>
      </w:r>
    </w:p>
    <w:p w14:paraId="59474EF6" w14:textId="0DD40799" w:rsidR="00D77381" w:rsidRDefault="001868D4" w:rsidP="00D32255">
      <w:pPr>
        <w:pStyle w:val="ListParagraph"/>
        <w:numPr>
          <w:ilvl w:val="0"/>
          <w:numId w:val="7"/>
        </w:numPr>
      </w:pPr>
      <w:r>
        <w:t>Raspbian Jessie With Desktop</w:t>
      </w:r>
      <w:r w:rsidR="00061B19">
        <w:t xml:space="preserve"> 2017-07-05</w:t>
      </w:r>
      <w:r w:rsidR="00E27926">
        <w:t xml:space="preserve"> – Node(s): </w:t>
      </w:r>
      <w:r>
        <w:t>Manager, Worker</w:t>
      </w:r>
      <w:r w:rsidR="00E27926">
        <w:t xml:space="preserve">, </w:t>
      </w:r>
    </w:p>
    <w:p w14:paraId="3BC5F321" w14:textId="77777777" w:rsidR="00A0082D" w:rsidRDefault="00A0082D" w:rsidP="00923963"/>
    <w:p w14:paraId="6CB7F682" w14:textId="618ACE07" w:rsidR="001868D4" w:rsidRDefault="001868D4" w:rsidP="001868D4">
      <w:pPr>
        <w:pStyle w:val="Heading2"/>
      </w:pPr>
      <w:r>
        <w:t xml:space="preserve">Resource Research Reference </w:t>
      </w:r>
    </w:p>
    <w:p w14:paraId="0DABE0E1" w14:textId="0B74FB56" w:rsidR="002532A8" w:rsidRPr="002532A8" w:rsidRDefault="002532A8" w:rsidP="004D2CFE">
      <w:pPr>
        <w:pStyle w:val="Heading25"/>
      </w:pPr>
      <w:r w:rsidRPr="004D2CFE">
        <w:t>Resources</w:t>
      </w:r>
      <w:r w:rsidR="004D2CFE">
        <w:t>:</w:t>
      </w:r>
    </w:p>
    <w:p w14:paraId="25388808" w14:textId="399EF49A" w:rsidR="001868D4" w:rsidRPr="002532A8" w:rsidRDefault="001F2FE6" w:rsidP="002532A8">
      <w:pPr>
        <w:pStyle w:val="ListParagraph"/>
        <w:numPr>
          <w:ilvl w:val="0"/>
          <w:numId w:val="7"/>
        </w:numPr>
        <w:rPr>
          <w:b/>
        </w:rPr>
      </w:pPr>
      <w:hyperlink r:id="rId17" w:history="1">
        <w:r w:rsidR="001868D4" w:rsidRPr="001868D4">
          <w:rPr>
            <w:rStyle w:val="Hyperlink"/>
          </w:rPr>
          <w:t>Raspbian Download</w:t>
        </w:r>
      </w:hyperlink>
    </w:p>
    <w:p w14:paraId="1BF432F8" w14:textId="4A088099" w:rsidR="002532A8" w:rsidRDefault="002532A8" w:rsidP="004D2CFE">
      <w:pPr>
        <w:pStyle w:val="Heading25"/>
      </w:pPr>
      <w:r>
        <w:t>Guides</w:t>
      </w:r>
      <w:r w:rsidR="00CE1178">
        <w:t xml:space="preserve"> / Reference </w:t>
      </w:r>
      <w:r w:rsidR="004D2CFE">
        <w:t>:</w:t>
      </w:r>
    </w:p>
    <w:p w14:paraId="37D5EB66" w14:textId="25EBEC9F" w:rsidR="00D807DC" w:rsidRPr="00D807DC" w:rsidRDefault="001F2FE6" w:rsidP="00D807DC">
      <w:pPr>
        <w:pStyle w:val="ListParagraph"/>
        <w:numPr>
          <w:ilvl w:val="0"/>
          <w:numId w:val="7"/>
        </w:numPr>
      </w:pPr>
      <w:hyperlink r:id="rId18" w:history="1">
        <w:r w:rsidR="003E040C" w:rsidRPr="003E040C">
          <w:rPr>
            <w:rStyle w:val="Hyperlink"/>
          </w:rPr>
          <w:t>Getting Started: Prakhar Srivastav</w:t>
        </w:r>
      </w:hyperlink>
    </w:p>
    <w:p w14:paraId="43F30931" w14:textId="633AE605" w:rsidR="00D807DC" w:rsidRPr="00D807DC" w:rsidRDefault="001F2FE6" w:rsidP="00D807DC">
      <w:pPr>
        <w:pStyle w:val="ListParagraph"/>
        <w:numPr>
          <w:ilvl w:val="0"/>
          <w:numId w:val="7"/>
        </w:numPr>
        <w:rPr>
          <w:b/>
        </w:rPr>
      </w:pPr>
      <w:hyperlink r:id="rId19" w:history="1">
        <w:r w:rsidR="001868D4" w:rsidRPr="001868D4">
          <w:rPr>
            <w:rStyle w:val="Hyperlink"/>
          </w:rPr>
          <w:t>Create a Proxy or Load Balancer</w:t>
        </w:r>
      </w:hyperlink>
    </w:p>
    <w:p w14:paraId="18D7ADF6" w14:textId="172B020D" w:rsidR="001868D4" w:rsidRPr="00712F87" w:rsidRDefault="001F2FE6" w:rsidP="001868D4">
      <w:pPr>
        <w:pStyle w:val="ListParagraph"/>
        <w:numPr>
          <w:ilvl w:val="0"/>
          <w:numId w:val="7"/>
        </w:numPr>
        <w:rPr>
          <w:b/>
        </w:rPr>
      </w:pPr>
      <w:hyperlink r:id="rId20" w:history="1">
        <w:r w:rsidR="001868D4" w:rsidRPr="00712F87">
          <w:rPr>
            <w:rStyle w:val="Hyperlink"/>
          </w:rPr>
          <w:t>Getting started with swarm mode</w:t>
        </w:r>
      </w:hyperlink>
    </w:p>
    <w:p w14:paraId="55C02413" w14:textId="4ACADB07" w:rsidR="00712F87" w:rsidRPr="009228BD" w:rsidRDefault="001F2FE6" w:rsidP="001868D4">
      <w:pPr>
        <w:pStyle w:val="ListParagraph"/>
        <w:numPr>
          <w:ilvl w:val="0"/>
          <w:numId w:val="7"/>
        </w:numPr>
        <w:rPr>
          <w:b/>
        </w:rPr>
      </w:pPr>
      <w:hyperlink r:id="rId21" w:history="1">
        <w:r w:rsidR="00712F87" w:rsidRPr="00712F87">
          <w:rPr>
            <w:rStyle w:val="Hyperlink"/>
          </w:rPr>
          <w:t>Let Docker Swarm all over you Raspberry Pi Cluster</w:t>
        </w:r>
      </w:hyperlink>
    </w:p>
    <w:p w14:paraId="3B818D7D" w14:textId="34913BC6" w:rsidR="009228BD" w:rsidRPr="009228BD" w:rsidRDefault="001F2FE6" w:rsidP="001868D4">
      <w:pPr>
        <w:pStyle w:val="ListParagraph"/>
        <w:numPr>
          <w:ilvl w:val="0"/>
          <w:numId w:val="7"/>
        </w:numPr>
        <w:rPr>
          <w:b/>
        </w:rPr>
      </w:pPr>
      <w:hyperlink r:id="rId22" w:history="1">
        <w:r w:rsidR="009228BD" w:rsidRPr="009228BD">
          <w:rPr>
            <w:rStyle w:val="Hyperlink"/>
          </w:rPr>
          <w:t>Docker install walk-through</w:t>
        </w:r>
      </w:hyperlink>
      <w:r w:rsidR="009228BD">
        <w:t xml:space="preserve"> </w:t>
      </w:r>
    </w:p>
    <w:p w14:paraId="210AC0C0" w14:textId="63118463" w:rsidR="009228BD" w:rsidRPr="00825565" w:rsidRDefault="001F2FE6" w:rsidP="001868D4">
      <w:pPr>
        <w:pStyle w:val="ListParagraph"/>
        <w:numPr>
          <w:ilvl w:val="0"/>
          <w:numId w:val="7"/>
        </w:numPr>
        <w:rPr>
          <w:b/>
        </w:rPr>
      </w:pPr>
      <w:hyperlink r:id="rId23" w:anchor="2" w:history="1">
        <w:r w:rsidR="00825565" w:rsidRPr="00825565">
          <w:rPr>
            <w:rStyle w:val="Hyperlink"/>
          </w:rPr>
          <w:t>HAProxy Documentation</w:t>
        </w:r>
      </w:hyperlink>
    </w:p>
    <w:p w14:paraId="28715F46" w14:textId="77777777" w:rsidR="00825565" w:rsidRPr="00825565" w:rsidRDefault="001F2FE6" w:rsidP="001868D4">
      <w:pPr>
        <w:pStyle w:val="ListParagraph"/>
        <w:numPr>
          <w:ilvl w:val="0"/>
          <w:numId w:val="7"/>
        </w:numPr>
        <w:rPr>
          <w:b/>
        </w:rPr>
      </w:pPr>
      <w:hyperlink r:id="rId24" w:anchor="testing-load-balancing-and-failover" w:history="1">
        <w:r w:rsidR="00825565" w:rsidRPr="00825565">
          <w:rPr>
            <w:rStyle w:val="Hyperlink"/>
          </w:rPr>
          <w:t>Digital Ocean: set up HTTP Load Balancing</w:t>
        </w:r>
      </w:hyperlink>
    </w:p>
    <w:p w14:paraId="3210BF14" w14:textId="6DE28305" w:rsidR="00825565" w:rsidRPr="00C4384B" w:rsidRDefault="001F2FE6" w:rsidP="001868D4">
      <w:pPr>
        <w:pStyle w:val="ListParagraph"/>
        <w:numPr>
          <w:ilvl w:val="0"/>
          <w:numId w:val="7"/>
        </w:numPr>
        <w:rPr>
          <w:b/>
        </w:rPr>
      </w:pPr>
      <w:hyperlink r:id="rId25" w:history="1">
        <w:r w:rsidR="00C4384B" w:rsidRPr="00C4384B">
          <w:rPr>
            <w:rStyle w:val="Hyperlink"/>
          </w:rPr>
          <w:t>Enable SSH and Serial for Raspbian lite</w:t>
        </w:r>
      </w:hyperlink>
    </w:p>
    <w:p w14:paraId="2D1731E9" w14:textId="4AF35B4C" w:rsidR="00C4384B" w:rsidRPr="00B40A43" w:rsidRDefault="001F2FE6" w:rsidP="001868D4">
      <w:pPr>
        <w:pStyle w:val="ListParagraph"/>
        <w:numPr>
          <w:ilvl w:val="0"/>
          <w:numId w:val="7"/>
        </w:numPr>
        <w:rPr>
          <w:b/>
        </w:rPr>
      </w:pPr>
      <w:hyperlink r:id="rId26" w:history="1">
        <w:r w:rsidR="00B40A43" w:rsidRPr="00B40A43">
          <w:rPr>
            <w:rStyle w:val="Hyperlink"/>
          </w:rPr>
          <w:t>How to set up Wifi on Raspbian Jessie Lite</w:t>
        </w:r>
      </w:hyperlink>
    </w:p>
    <w:p w14:paraId="750243C1" w14:textId="2FA9D024" w:rsidR="00B40A43" w:rsidRPr="00993011" w:rsidRDefault="00993011" w:rsidP="001868D4">
      <w:pPr>
        <w:pStyle w:val="ListParagraph"/>
        <w:numPr>
          <w:ilvl w:val="0"/>
          <w:numId w:val="7"/>
        </w:numPr>
        <w:rPr>
          <w:rStyle w:val="Hyperlink"/>
          <w:b/>
        </w:rPr>
      </w:pPr>
      <w:r>
        <w:fldChar w:fldCharType="begin"/>
      </w:r>
      <w:r>
        <w:instrText xml:space="preserve"> HYPERLINK "https://docs.docker.com/docker-cloud/builds/push-images/" </w:instrText>
      </w:r>
      <w:r>
        <w:fldChar w:fldCharType="separate"/>
      </w:r>
      <w:r w:rsidRPr="00993011">
        <w:rPr>
          <w:rStyle w:val="Hyperlink"/>
        </w:rPr>
        <w:t>How to push a Docker image</w:t>
      </w:r>
    </w:p>
    <w:p w14:paraId="522C7205" w14:textId="7645DA34" w:rsidR="00B40A43" w:rsidRPr="0064628D" w:rsidRDefault="00993011" w:rsidP="001868D4">
      <w:pPr>
        <w:pStyle w:val="ListParagraph"/>
        <w:numPr>
          <w:ilvl w:val="0"/>
          <w:numId w:val="7"/>
        </w:numPr>
        <w:rPr>
          <w:b/>
        </w:rPr>
      </w:pPr>
      <w:r>
        <w:fldChar w:fldCharType="end"/>
      </w:r>
      <w:hyperlink r:id="rId27" w:history="1">
        <w:r w:rsidR="0064628D" w:rsidRPr="0064628D">
          <w:rPr>
            <w:rStyle w:val="Hyperlink"/>
          </w:rPr>
          <w:t>ngOnChange function (Angular 4)</w:t>
        </w:r>
      </w:hyperlink>
    </w:p>
    <w:p w14:paraId="541C5EC1" w14:textId="77777777" w:rsidR="00E1516C" w:rsidRDefault="001F2FE6" w:rsidP="001868D4">
      <w:pPr>
        <w:pStyle w:val="ListParagraph"/>
        <w:numPr>
          <w:ilvl w:val="0"/>
          <w:numId w:val="7"/>
        </w:numPr>
      </w:pPr>
      <w:hyperlink r:id="rId28" w:history="1">
        <w:r w:rsidR="00E1516C" w:rsidRPr="00E1516C">
          <w:rPr>
            <w:rStyle w:val="Hyperlink"/>
          </w:rPr>
          <w:t>web terminal</w:t>
        </w:r>
      </w:hyperlink>
    </w:p>
    <w:p w14:paraId="70D0F6DF" w14:textId="203AA4A2" w:rsidR="0064628D" w:rsidRDefault="001F2FE6" w:rsidP="001868D4">
      <w:pPr>
        <w:pStyle w:val="ListParagraph"/>
        <w:numPr>
          <w:ilvl w:val="0"/>
          <w:numId w:val="7"/>
        </w:numPr>
      </w:pPr>
      <w:hyperlink r:id="rId29" w:history="1">
        <w:r w:rsidR="006B05A7" w:rsidRPr="006B05A7">
          <w:rPr>
            <w:rStyle w:val="Hyperlink"/>
          </w:rPr>
          <w:t>Markdown component</w:t>
        </w:r>
      </w:hyperlink>
      <w:r w:rsidR="00E1516C" w:rsidRPr="00E1516C">
        <w:t xml:space="preserve"> </w:t>
      </w:r>
    </w:p>
    <w:p w14:paraId="54EDF9AC" w14:textId="63561F75" w:rsidR="00CE1178" w:rsidRDefault="001F2FE6" w:rsidP="001868D4">
      <w:pPr>
        <w:pStyle w:val="ListParagraph"/>
        <w:numPr>
          <w:ilvl w:val="0"/>
          <w:numId w:val="7"/>
        </w:numPr>
      </w:pPr>
      <w:hyperlink r:id="rId30" w:history="1">
        <w:r w:rsidR="00CE1178" w:rsidRPr="00CE1178">
          <w:rPr>
            <w:rStyle w:val="Hyperlink"/>
          </w:rPr>
          <w:t>What is docker?</w:t>
        </w:r>
      </w:hyperlink>
    </w:p>
    <w:p w14:paraId="406CE1DD" w14:textId="1D67A6DD" w:rsidR="00CE1178" w:rsidRDefault="001F2FE6" w:rsidP="001868D4">
      <w:pPr>
        <w:pStyle w:val="ListParagraph"/>
        <w:numPr>
          <w:ilvl w:val="0"/>
          <w:numId w:val="7"/>
        </w:numPr>
      </w:pPr>
      <w:hyperlink r:id="rId31" w:history="1">
        <w:r w:rsidR="00107EB1" w:rsidRPr="0049599C">
          <w:rPr>
            <w:rStyle w:val="Hyperlink"/>
          </w:rPr>
          <w:t>What are the 5 key benefits of Docker?</w:t>
        </w:r>
      </w:hyperlink>
    </w:p>
    <w:p w14:paraId="44ACB0F3" w14:textId="054DB958" w:rsidR="00107EB1" w:rsidRDefault="001F2FE6" w:rsidP="001868D4">
      <w:pPr>
        <w:pStyle w:val="ListParagraph"/>
        <w:numPr>
          <w:ilvl w:val="0"/>
          <w:numId w:val="7"/>
        </w:numPr>
      </w:pPr>
      <w:hyperlink r:id="rId32" w:history="1">
        <w:r w:rsidR="00730FD0" w:rsidRPr="00730FD0">
          <w:rPr>
            <w:rStyle w:val="Hyperlink"/>
          </w:rPr>
          <w:t>Top Ten Benefits You Will Get By Using Docker</w:t>
        </w:r>
      </w:hyperlink>
    </w:p>
    <w:p w14:paraId="6B466BDA" w14:textId="1C7CCC6E" w:rsidR="00730FD0" w:rsidRPr="00E1516C" w:rsidRDefault="001F2FE6" w:rsidP="001868D4">
      <w:pPr>
        <w:pStyle w:val="ListParagraph"/>
        <w:numPr>
          <w:ilvl w:val="0"/>
          <w:numId w:val="7"/>
        </w:numPr>
      </w:pPr>
      <w:hyperlink r:id="rId33" w:history="1">
        <w:r w:rsidR="00416593" w:rsidRPr="00416593">
          <w:rPr>
            <w:rStyle w:val="Hyperlink"/>
          </w:rPr>
          <w:t>Docker Swarm Mode Walkthrough</w:t>
        </w:r>
      </w:hyperlink>
      <w:r w:rsidR="00416593">
        <w:t xml:space="preserve"> </w:t>
      </w:r>
    </w:p>
    <w:p w14:paraId="2D9807BA" w14:textId="6D30DD7D" w:rsidR="001868D4" w:rsidRPr="002532A8" w:rsidRDefault="00C4384B" w:rsidP="004D2CFE">
      <w:pPr>
        <w:pStyle w:val="Heading25"/>
      </w:pPr>
      <w:r>
        <w:t xml:space="preserve"> </w:t>
      </w:r>
      <w:r w:rsidR="002532A8">
        <w:t>FDS Docker Images</w:t>
      </w:r>
      <w:r w:rsidR="004D2CFE">
        <w:t>:</w:t>
      </w:r>
    </w:p>
    <w:p w14:paraId="3EEDFB60" w14:textId="4F65F36F" w:rsidR="001868D4" w:rsidRPr="00E0397E" w:rsidRDefault="002532A8" w:rsidP="001868D4">
      <w:pPr>
        <w:pStyle w:val="ListParagraph"/>
        <w:numPr>
          <w:ilvl w:val="0"/>
          <w:numId w:val="7"/>
        </w:numPr>
        <w:rPr>
          <w:b/>
        </w:rPr>
      </w:pPr>
      <w:r>
        <w:t>brennansaul/flairehello1</w:t>
      </w:r>
    </w:p>
    <w:p w14:paraId="58FD5F5B" w14:textId="70C943C4" w:rsidR="00E0397E" w:rsidRPr="003B1631" w:rsidRDefault="00E0397E" w:rsidP="001868D4">
      <w:pPr>
        <w:pStyle w:val="ListParagraph"/>
        <w:numPr>
          <w:ilvl w:val="0"/>
          <w:numId w:val="7"/>
        </w:numPr>
        <w:rPr>
          <w:b/>
        </w:rPr>
      </w:pPr>
      <w:r>
        <w:t>brennansaul/</w:t>
      </w:r>
      <w:r w:rsidR="003504C0">
        <w:t>flairhaproxy</w:t>
      </w:r>
    </w:p>
    <w:p w14:paraId="3FB3FF21" w14:textId="77E24745" w:rsidR="003B1631" w:rsidRPr="002532A8" w:rsidRDefault="003B1631" w:rsidP="001868D4">
      <w:pPr>
        <w:pStyle w:val="ListParagraph"/>
        <w:numPr>
          <w:ilvl w:val="0"/>
          <w:numId w:val="7"/>
        </w:numPr>
        <w:rPr>
          <w:b/>
        </w:rPr>
      </w:pPr>
      <w:r>
        <w:t>brennansaul/rpi-</w:t>
      </w:r>
      <w:r w:rsidR="00834FD9">
        <w:t>flairhaproxy</w:t>
      </w:r>
    </w:p>
    <w:p w14:paraId="19C90232" w14:textId="2F8E729E" w:rsidR="002532A8" w:rsidRDefault="002532A8" w:rsidP="004D2CFE">
      <w:pPr>
        <w:pStyle w:val="Heading25"/>
      </w:pPr>
      <w:r>
        <w:t xml:space="preserve">Referenced and Base </w:t>
      </w:r>
      <w:r w:rsidR="004D2CFE">
        <w:t>Docker Images:</w:t>
      </w:r>
    </w:p>
    <w:p w14:paraId="59778DC2" w14:textId="324B72C7" w:rsidR="000863AC" w:rsidRDefault="00BE7F55" w:rsidP="002532A8">
      <w:pPr>
        <w:pStyle w:val="ListParagraph"/>
        <w:numPr>
          <w:ilvl w:val="0"/>
          <w:numId w:val="7"/>
        </w:numPr>
      </w:pPr>
      <w:r>
        <w:t>resin/raspberry-pi-alpine-node</w:t>
      </w:r>
    </w:p>
    <w:p w14:paraId="0B9823B6" w14:textId="277548D3" w:rsidR="002532A8" w:rsidRDefault="002532A8" w:rsidP="002532A8">
      <w:pPr>
        <w:pStyle w:val="ListParagraph"/>
        <w:numPr>
          <w:ilvl w:val="0"/>
          <w:numId w:val="7"/>
        </w:numPr>
      </w:pPr>
      <w:r>
        <w:t>resin/</w:t>
      </w:r>
      <w:r w:rsidR="000863AC">
        <w:t xml:space="preserve">rpi-raspbian </w:t>
      </w:r>
    </w:p>
    <w:p w14:paraId="1A09E1D6" w14:textId="08299E8B" w:rsidR="003B1631" w:rsidRDefault="003B1631" w:rsidP="002532A8">
      <w:pPr>
        <w:pStyle w:val="ListParagraph"/>
        <w:numPr>
          <w:ilvl w:val="0"/>
          <w:numId w:val="7"/>
        </w:numPr>
      </w:pPr>
      <w:r>
        <w:t>arm32v7/haproxy</w:t>
      </w:r>
    </w:p>
    <w:p w14:paraId="1EFBCA61" w14:textId="77777777" w:rsidR="0012187D" w:rsidRPr="002532A8" w:rsidRDefault="0012187D" w:rsidP="002532A8">
      <w:pPr>
        <w:pStyle w:val="ListParagraph"/>
        <w:numPr>
          <w:ilvl w:val="0"/>
          <w:numId w:val="7"/>
        </w:numPr>
      </w:pPr>
    </w:p>
    <w:p w14:paraId="5024106B" w14:textId="77777777" w:rsidR="00923963" w:rsidRDefault="00923963" w:rsidP="00923963"/>
    <w:p w14:paraId="2E305EC3" w14:textId="29A2A90E" w:rsidR="00A8715A" w:rsidRDefault="00A8715A" w:rsidP="00A8715A">
      <w:pPr>
        <w:pStyle w:val="Heading2"/>
      </w:pPr>
      <w:r>
        <w:t>Document Versions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715A" w14:paraId="19572AB0" w14:textId="77777777" w:rsidTr="00A8715A">
        <w:tc>
          <w:tcPr>
            <w:tcW w:w="3116" w:type="dxa"/>
          </w:tcPr>
          <w:p w14:paraId="213B965D" w14:textId="13BF1D88" w:rsidR="00A8715A" w:rsidRDefault="00A8715A" w:rsidP="00A8715A">
            <w:r>
              <w:t>Version</w:t>
            </w:r>
          </w:p>
        </w:tc>
        <w:tc>
          <w:tcPr>
            <w:tcW w:w="3117" w:type="dxa"/>
          </w:tcPr>
          <w:p w14:paraId="06044156" w14:textId="25DCA8E6" w:rsidR="00A8715A" w:rsidRDefault="00A8715A" w:rsidP="00A8715A">
            <w:r>
              <w:t>Date</w:t>
            </w:r>
          </w:p>
        </w:tc>
        <w:tc>
          <w:tcPr>
            <w:tcW w:w="3117" w:type="dxa"/>
          </w:tcPr>
          <w:p w14:paraId="6C4B21A8" w14:textId="1D4845C4" w:rsidR="00A8715A" w:rsidRDefault="00A8715A" w:rsidP="00A8715A">
            <w:r>
              <w:t>Changes</w:t>
            </w:r>
          </w:p>
        </w:tc>
      </w:tr>
      <w:tr w:rsidR="00A8715A" w14:paraId="130D4A1A" w14:textId="77777777" w:rsidTr="00A8715A">
        <w:tc>
          <w:tcPr>
            <w:tcW w:w="3116" w:type="dxa"/>
          </w:tcPr>
          <w:p w14:paraId="400D50C5" w14:textId="78A92B3E" w:rsidR="00A8715A" w:rsidRDefault="00A8715A" w:rsidP="00A8715A">
            <w:r>
              <w:t>1.0</w:t>
            </w:r>
          </w:p>
        </w:tc>
        <w:tc>
          <w:tcPr>
            <w:tcW w:w="3117" w:type="dxa"/>
          </w:tcPr>
          <w:p w14:paraId="59E05D32" w14:textId="316A7C87" w:rsidR="00A8715A" w:rsidRDefault="004A0657" w:rsidP="00A8715A">
            <w:r>
              <w:t>7/26</w:t>
            </w:r>
            <w:r w:rsidR="00A8715A">
              <w:t>/17</w:t>
            </w:r>
          </w:p>
        </w:tc>
        <w:tc>
          <w:tcPr>
            <w:tcW w:w="3117" w:type="dxa"/>
          </w:tcPr>
          <w:p w14:paraId="0F6439E2" w14:textId="0209E860" w:rsidR="00A8715A" w:rsidRDefault="00A8715A" w:rsidP="00A8715A">
            <w:r>
              <w:t xml:space="preserve">Started Documentation </w:t>
            </w:r>
          </w:p>
        </w:tc>
      </w:tr>
      <w:tr w:rsidR="00A8715A" w14:paraId="399803DF" w14:textId="77777777" w:rsidTr="00A8715A">
        <w:tc>
          <w:tcPr>
            <w:tcW w:w="3116" w:type="dxa"/>
          </w:tcPr>
          <w:p w14:paraId="7FE0875B" w14:textId="5B86E6CB" w:rsidR="00A8715A" w:rsidRDefault="00A8715A" w:rsidP="00A8715A"/>
        </w:tc>
        <w:tc>
          <w:tcPr>
            <w:tcW w:w="3117" w:type="dxa"/>
          </w:tcPr>
          <w:p w14:paraId="63B5ABF0" w14:textId="7FA0EBE7" w:rsidR="00A8715A" w:rsidRDefault="00A8715A" w:rsidP="00A8715A"/>
        </w:tc>
        <w:tc>
          <w:tcPr>
            <w:tcW w:w="3117" w:type="dxa"/>
          </w:tcPr>
          <w:p w14:paraId="4B91F605" w14:textId="7D51BF46" w:rsidR="00A8715A" w:rsidRDefault="00A8715A" w:rsidP="00A8715A"/>
        </w:tc>
      </w:tr>
      <w:tr w:rsidR="00A8715A" w14:paraId="0B733801" w14:textId="77777777" w:rsidTr="00A8715A">
        <w:tc>
          <w:tcPr>
            <w:tcW w:w="3116" w:type="dxa"/>
          </w:tcPr>
          <w:p w14:paraId="17D944A0" w14:textId="77777777" w:rsidR="00A8715A" w:rsidRDefault="00A8715A" w:rsidP="00A8715A"/>
        </w:tc>
        <w:tc>
          <w:tcPr>
            <w:tcW w:w="3117" w:type="dxa"/>
          </w:tcPr>
          <w:p w14:paraId="052A73F6" w14:textId="77777777" w:rsidR="00A8715A" w:rsidRDefault="00A8715A" w:rsidP="00A8715A"/>
        </w:tc>
        <w:tc>
          <w:tcPr>
            <w:tcW w:w="3117" w:type="dxa"/>
          </w:tcPr>
          <w:p w14:paraId="48AF62EF" w14:textId="77777777" w:rsidR="00A8715A" w:rsidRDefault="00A8715A" w:rsidP="00A8715A"/>
        </w:tc>
      </w:tr>
    </w:tbl>
    <w:p w14:paraId="6A85C9FC" w14:textId="77777777" w:rsidR="00A8715A" w:rsidRPr="00A8715A" w:rsidRDefault="00A8715A" w:rsidP="00A8715A"/>
    <w:sectPr w:rsidR="00A8715A" w:rsidRPr="00A8715A" w:rsidSect="00BF35F7">
      <w:footerReference w:type="first" r:id="rId34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FC2753" w14:textId="77777777" w:rsidR="001F2FE6" w:rsidRDefault="001F2FE6">
      <w:pPr>
        <w:spacing w:after="0" w:line="240" w:lineRule="auto"/>
      </w:pPr>
      <w:r>
        <w:separator/>
      </w:r>
    </w:p>
  </w:endnote>
  <w:endnote w:type="continuationSeparator" w:id="0">
    <w:p w14:paraId="582F3AC4" w14:textId="77777777" w:rsidR="001F2FE6" w:rsidRDefault="001F2F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989C4" w14:textId="77777777" w:rsidR="00D51E21" w:rsidRDefault="00D51E21" w:rsidP="00902B15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C809B0" w14:textId="77777777" w:rsidR="00D51E21" w:rsidRDefault="00D51E2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C6EF6F" w14:textId="77777777" w:rsidR="00D51E21" w:rsidRPr="00D51E21" w:rsidRDefault="00D51E21" w:rsidP="00902B15">
    <w:pPr>
      <w:pStyle w:val="Footer"/>
      <w:framePr w:wrap="none" w:vAnchor="text" w:hAnchor="margin" w:xAlign="center" w:y="1"/>
      <w:rPr>
        <w:rStyle w:val="PageNumber"/>
        <w:rFonts w:ascii="Arial" w:hAnsi="Arial" w:cs="Arial"/>
      </w:rPr>
    </w:pPr>
    <w:r w:rsidRPr="00D51E21">
      <w:rPr>
        <w:rStyle w:val="PageNumber"/>
        <w:rFonts w:ascii="Arial" w:hAnsi="Arial" w:cs="Arial"/>
      </w:rPr>
      <w:fldChar w:fldCharType="begin"/>
    </w:r>
    <w:r w:rsidRPr="00D51E21">
      <w:rPr>
        <w:rStyle w:val="PageNumber"/>
        <w:rFonts w:ascii="Arial" w:hAnsi="Arial" w:cs="Arial"/>
      </w:rPr>
      <w:instrText xml:space="preserve">PAGE  </w:instrText>
    </w:r>
    <w:r w:rsidRPr="00D51E21">
      <w:rPr>
        <w:rStyle w:val="PageNumber"/>
        <w:rFonts w:ascii="Arial" w:hAnsi="Arial" w:cs="Arial"/>
      </w:rPr>
      <w:fldChar w:fldCharType="separate"/>
    </w:r>
    <w:r w:rsidR="00D87DCB">
      <w:rPr>
        <w:rStyle w:val="PageNumber"/>
        <w:rFonts w:ascii="Arial" w:hAnsi="Arial" w:cs="Arial"/>
        <w:noProof/>
      </w:rPr>
      <w:t>3</w:t>
    </w:r>
    <w:r w:rsidRPr="00D51E21">
      <w:rPr>
        <w:rStyle w:val="PageNumber"/>
        <w:rFonts w:ascii="Arial" w:hAnsi="Arial" w:cs="Arial"/>
      </w:rPr>
      <w:fldChar w:fldCharType="end"/>
    </w:r>
  </w:p>
  <w:p w14:paraId="33A1F1EE" w14:textId="16E951F0" w:rsidR="00F53C2F" w:rsidRDefault="00F53C2F" w:rsidP="00D51E21">
    <w:pPr>
      <w:pStyle w:val="Footer"/>
      <w:jc w:val="center"/>
    </w:pPr>
    <w:r>
      <w:rPr>
        <w:noProof/>
        <w:lang w:eastAsia="en-US"/>
      </w:rPr>
      <w:drawing>
        <wp:anchor distT="0" distB="0" distL="114300" distR="114300" simplePos="0" relativeHeight="251659264" behindDoc="1" locked="0" layoutInCell="1" allowOverlap="1" wp14:anchorId="6746319C" wp14:editId="22C5A9B6">
          <wp:simplePos x="0" y="0"/>
          <wp:positionH relativeFrom="column">
            <wp:align>center</wp:align>
          </wp:positionH>
          <wp:positionV relativeFrom="paragraph">
            <wp:posOffset>-295207</wp:posOffset>
          </wp:positionV>
          <wp:extent cx="1078992" cy="886968"/>
          <wp:effectExtent l="0" t="0" r="0" b="254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header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078992" cy="88696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9F3F39" w14:textId="77777777" w:rsidR="00AA30A3" w:rsidRDefault="00AA30A3" w:rsidP="00F53C2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51E21">
      <w:rPr>
        <w:rStyle w:val="PageNumber"/>
        <w:noProof/>
      </w:rPr>
      <w:t>1</w:t>
    </w:r>
    <w:r>
      <w:rPr>
        <w:rStyle w:val="PageNumber"/>
      </w:rPr>
      <w:fldChar w:fldCharType="end"/>
    </w:r>
  </w:p>
  <w:p w14:paraId="16DB4155" w14:textId="0B6F02D3" w:rsidR="00D77272" w:rsidRDefault="00F53C2F" w:rsidP="00F53C2F">
    <w:pPr>
      <w:pStyle w:val="Footer"/>
      <w:ind w:right="360" w:firstLine="360"/>
      <w:jc w:val="cent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5AD6D32C" wp14:editId="49BAB456">
          <wp:simplePos x="0" y="0"/>
          <wp:positionH relativeFrom="column">
            <wp:align>center</wp:align>
          </wp:positionH>
          <wp:positionV relativeFrom="paragraph">
            <wp:posOffset>-293356</wp:posOffset>
          </wp:positionV>
          <wp:extent cx="3401568" cy="621792"/>
          <wp:effectExtent l="0" t="0" r="2540" b="0"/>
          <wp:wrapNone/>
          <wp:docPr id="8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headerlogo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289" t="4041" r="7168" b="74515"/>
                  <a:stretch/>
                </pic:blipFill>
                <pic:spPr bwMode="auto">
                  <a:xfrm>
                    <a:off x="0" y="0"/>
                    <a:ext cx="3401568" cy="62179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973E6E" w14:textId="77777777" w:rsidR="001F2FE6" w:rsidRDefault="001F2FE6">
      <w:pPr>
        <w:spacing w:after="0" w:line="240" w:lineRule="auto"/>
      </w:pPr>
      <w:r>
        <w:separator/>
      </w:r>
    </w:p>
  </w:footnote>
  <w:footnote w:type="continuationSeparator" w:id="0">
    <w:p w14:paraId="2872B396" w14:textId="77777777" w:rsidR="001F2FE6" w:rsidRDefault="001F2F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9FA4F08A"/>
    <w:lvl w:ilvl="0">
      <w:start w:val="1"/>
      <w:numFmt w:val="bullet"/>
      <w:pStyle w:val="NoteLevel1"/>
      <w:lvlText w:val=""/>
      <w:lvlJc w:val="left"/>
      <w:pPr>
        <w:tabs>
          <w:tab w:val="num" w:pos="720"/>
        </w:tabs>
        <w:ind w:left="72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1440"/>
        </w:tabs>
        <w:ind w:left="180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52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3600"/>
        </w:tabs>
        <w:ind w:left="396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68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5040"/>
        </w:tabs>
        <w:ind w:left="540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6480"/>
        </w:tabs>
        <w:ind w:left="6840" w:hanging="360"/>
      </w:pPr>
      <w:rPr>
        <w:rFonts w:ascii="Wingdings" w:hAnsi="Wingdings" w:hint="default"/>
      </w:rPr>
    </w:lvl>
  </w:abstractNum>
  <w:abstractNum w:abstractNumId="1">
    <w:nsid w:val="048A5BB8"/>
    <w:multiLevelType w:val="hybridMultilevel"/>
    <w:tmpl w:val="7CECF39A"/>
    <w:lvl w:ilvl="0" w:tplc="BEE62C50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A548E6"/>
    <w:multiLevelType w:val="hybridMultilevel"/>
    <w:tmpl w:val="B60693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3579A0"/>
    <w:multiLevelType w:val="hybridMultilevel"/>
    <w:tmpl w:val="92043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3B079E"/>
    <w:multiLevelType w:val="hybridMultilevel"/>
    <w:tmpl w:val="41B41814"/>
    <w:lvl w:ilvl="0" w:tplc="1CE6E6AE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B0539E7"/>
    <w:multiLevelType w:val="hybridMultilevel"/>
    <w:tmpl w:val="A6ACB7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FDB5967"/>
    <w:multiLevelType w:val="hybridMultilevel"/>
    <w:tmpl w:val="5D144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E30C79"/>
    <w:multiLevelType w:val="hybridMultilevel"/>
    <w:tmpl w:val="69BE0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424C59"/>
    <w:multiLevelType w:val="hybridMultilevel"/>
    <w:tmpl w:val="251AC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3986D2A"/>
    <w:multiLevelType w:val="hybridMultilevel"/>
    <w:tmpl w:val="068CAC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5FB38D8"/>
    <w:multiLevelType w:val="hybridMultilevel"/>
    <w:tmpl w:val="27AC71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F5C1F4A"/>
    <w:multiLevelType w:val="hybridMultilevel"/>
    <w:tmpl w:val="B28AD2D6"/>
    <w:lvl w:ilvl="0" w:tplc="F4389958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8149ED"/>
    <w:multiLevelType w:val="hybridMultilevel"/>
    <w:tmpl w:val="1E60A870"/>
    <w:lvl w:ilvl="0" w:tplc="52CE2462">
      <w:start w:val="9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823D38"/>
    <w:multiLevelType w:val="hybridMultilevel"/>
    <w:tmpl w:val="07CA0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F916CF"/>
    <w:multiLevelType w:val="hybridMultilevel"/>
    <w:tmpl w:val="FB408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FA13B3"/>
    <w:multiLevelType w:val="hybridMultilevel"/>
    <w:tmpl w:val="643CD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FD4946"/>
    <w:multiLevelType w:val="hybridMultilevel"/>
    <w:tmpl w:val="B4A4A6FC"/>
    <w:lvl w:ilvl="0" w:tplc="2556A4A4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5C03EE"/>
    <w:multiLevelType w:val="hybridMultilevel"/>
    <w:tmpl w:val="ADD8DE7A"/>
    <w:lvl w:ilvl="0" w:tplc="F89644E0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6"/>
  </w:num>
  <w:num w:numId="4">
    <w:abstractNumId w:val="15"/>
  </w:num>
  <w:num w:numId="5">
    <w:abstractNumId w:val="4"/>
  </w:num>
  <w:num w:numId="6">
    <w:abstractNumId w:val="11"/>
  </w:num>
  <w:num w:numId="7">
    <w:abstractNumId w:val="12"/>
  </w:num>
  <w:num w:numId="8">
    <w:abstractNumId w:val="5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14"/>
  </w:num>
  <w:num w:numId="14">
    <w:abstractNumId w:val="13"/>
  </w:num>
  <w:num w:numId="15">
    <w:abstractNumId w:val="9"/>
  </w:num>
  <w:num w:numId="16">
    <w:abstractNumId w:val="10"/>
  </w:num>
  <w:num w:numId="17">
    <w:abstractNumId w:val="17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1"/>
  <w:attachedTemplate r:id="rId1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BCC"/>
    <w:rsid w:val="000258FD"/>
    <w:rsid w:val="00025FF0"/>
    <w:rsid w:val="00061B19"/>
    <w:rsid w:val="00063713"/>
    <w:rsid w:val="00074EBB"/>
    <w:rsid w:val="00075CA0"/>
    <w:rsid w:val="00081BA6"/>
    <w:rsid w:val="000863AC"/>
    <w:rsid w:val="00092C5E"/>
    <w:rsid w:val="0009699F"/>
    <w:rsid w:val="000B25D7"/>
    <w:rsid w:val="000B3651"/>
    <w:rsid w:val="000C1B9E"/>
    <w:rsid w:val="000C280D"/>
    <w:rsid w:val="000C34B3"/>
    <w:rsid w:val="000D799C"/>
    <w:rsid w:val="000E24AE"/>
    <w:rsid w:val="000F2654"/>
    <w:rsid w:val="001071A3"/>
    <w:rsid w:val="00107EB1"/>
    <w:rsid w:val="0011274C"/>
    <w:rsid w:val="0012187D"/>
    <w:rsid w:val="00122D40"/>
    <w:rsid w:val="00133AAB"/>
    <w:rsid w:val="00143195"/>
    <w:rsid w:val="00151865"/>
    <w:rsid w:val="00160DE9"/>
    <w:rsid w:val="00165C14"/>
    <w:rsid w:val="00171BAA"/>
    <w:rsid w:val="0017235A"/>
    <w:rsid w:val="00177223"/>
    <w:rsid w:val="0017729E"/>
    <w:rsid w:val="001868D4"/>
    <w:rsid w:val="001B209B"/>
    <w:rsid w:val="001B471B"/>
    <w:rsid w:val="001D4B48"/>
    <w:rsid w:val="001E00EC"/>
    <w:rsid w:val="001E417F"/>
    <w:rsid w:val="001E41F4"/>
    <w:rsid w:val="001E7980"/>
    <w:rsid w:val="001F0268"/>
    <w:rsid w:val="001F0D01"/>
    <w:rsid w:val="001F2FE6"/>
    <w:rsid w:val="00210C85"/>
    <w:rsid w:val="0021212B"/>
    <w:rsid w:val="002233C4"/>
    <w:rsid w:val="002532A8"/>
    <w:rsid w:val="00257A28"/>
    <w:rsid w:val="00272F30"/>
    <w:rsid w:val="00273A40"/>
    <w:rsid w:val="00286556"/>
    <w:rsid w:val="002A19A2"/>
    <w:rsid w:val="002A502D"/>
    <w:rsid w:val="002D3803"/>
    <w:rsid w:val="002E54BF"/>
    <w:rsid w:val="002F0106"/>
    <w:rsid w:val="00315131"/>
    <w:rsid w:val="00321AFE"/>
    <w:rsid w:val="003270AC"/>
    <w:rsid w:val="00330DF5"/>
    <w:rsid w:val="003504C0"/>
    <w:rsid w:val="00351F58"/>
    <w:rsid w:val="00366C6E"/>
    <w:rsid w:val="003749B7"/>
    <w:rsid w:val="0037506A"/>
    <w:rsid w:val="003834F0"/>
    <w:rsid w:val="00384726"/>
    <w:rsid w:val="00386EED"/>
    <w:rsid w:val="003900E1"/>
    <w:rsid w:val="00391C4E"/>
    <w:rsid w:val="00391E46"/>
    <w:rsid w:val="00394F5B"/>
    <w:rsid w:val="003A0E6E"/>
    <w:rsid w:val="003A64F8"/>
    <w:rsid w:val="003B05CE"/>
    <w:rsid w:val="003B0BB9"/>
    <w:rsid w:val="003B1631"/>
    <w:rsid w:val="003B73EF"/>
    <w:rsid w:val="003B7E14"/>
    <w:rsid w:val="003D2431"/>
    <w:rsid w:val="003D3A1D"/>
    <w:rsid w:val="003E040C"/>
    <w:rsid w:val="003E4824"/>
    <w:rsid w:val="003E5A20"/>
    <w:rsid w:val="003F215C"/>
    <w:rsid w:val="003F406F"/>
    <w:rsid w:val="003F5DB0"/>
    <w:rsid w:val="00416593"/>
    <w:rsid w:val="00416C71"/>
    <w:rsid w:val="00436731"/>
    <w:rsid w:val="00446956"/>
    <w:rsid w:val="00484250"/>
    <w:rsid w:val="0049599C"/>
    <w:rsid w:val="004A052E"/>
    <w:rsid w:val="004A0657"/>
    <w:rsid w:val="004A17E3"/>
    <w:rsid w:val="004A5480"/>
    <w:rsid w:val="004B14AE"/>
    <w:rsid w:val="004B6DD4"/>
    <w:rsid w:val="004B7982"/>
    <w:rsid w:val="004C249B"/>
    <w:rsid w:val="004C395D"/>
    <w:rsid w:val="004C427E"/>
    <w:rsid w:val="004D2CFE"/>
    <w:rsid w:val="004E1118"/>
    <w:rsid w:val="004E64C4"/>
    <w:rsid w:val="00514413"/>
    <w:rsid w:val="005278E8"/>
    <w:rsid w:val="00530521"/>
    <w:rsid w:val="00557167"/>
    <w:rsid w:val="00557661"/>
    <w:rsid w:val="00562382"/>
    <w:rsid w:val="0056681C"/>
    <w:rsid w:val="00571D7F"/>
    <w:rsid w:val="005846BC"/>
    <w:rsid w:val="005A5DD4"/>
    <w:rsid w:val="005A74B7"/>
    <w:rsid w:val="005B1BD7"/>
    <w:rsid w:val="005D44DC"/>
    <w:rsid w:val="005D76C4"/>
    <w:rsid w:val="005E5B69"/>
    <w:rsid w:val="005F4129"/>
    <w:rsid w:val="005F5441"/>
    <w:rsid w:val="0061656E"/>
    <w:rsid w:val="00627B41"/>
    <w:rsid w:val="0063375F"/>
    <w:rsid w:val="00633814"/>
    <w:rsid w:val="006341BB"/>
    <w:rsid w:val="006433F5"/>
    <w:rsid w:val="0064628D"/>
    <w:rsid w:val="00662013"/>
    <w:rsid w:val="006642FC"/>
    <w:rsid w:val="00665BFE"/>
    <w:rsid w:val="00667DC3"/>
    <w:rsid w:val="00677C2B"/>
    <w:rsid w:val="00687990"/>
    <w:rsid w:val="00696DE7"/>
    <w:rsid w:val="006A2DE8"/>
    <w:rsid w:val="006B05A7"/>
    <w:rsid w:val="006B4DFD"/>
    <w:rsid w:val="006B6A04"/>
    <w:rsid w:val="006C0DE0"/>
    <w:rsid w:val="006C5B51"/>
    <w:rsid w:val="006D3CB9"/>
    <w:rsid w:val="006F072E"/>
    <w:rsid w:val="006F0A42"/>
    <w:rsid w:val="00700518"/>
    <w:rsid w:val="00712F87"/>
    <w:rsid w:val="00714AF5"/>
    <w:rsid w:val="00717512"/>
    <w:rsid w:val="00723A8B"/>
    <w:rsid w:val="00730FD0"/>
    <w:rsid w:val="00733C4A"/>
    <w:rsid w:val="00735485"/>
    <w:rsid w:val="007602CB"/>
    <w:rsid w:val="00796580"/>
    <w:rsid w:val="007A6562"/>
    <w:rsid w:val="007A68FA"/>
    <w:rsid w:val="007C2D7B"/>
    <w:rsid w:val="007D6937"/>
    <w:rsid w:val="007E1C7F"/>
    <w:rsid w:val="00801556"/>
    <w:rsid w:val="0080174C"/>
    <w:rsid w:val="00814090"/>
    <w:rsid w:val="00821FC9"/>
    <w:rsid w:val="00825565"/>
    <w:rsid w:val="00834FD9"/>
    <w:rsid w:val="00846586"/>
    <w:rsid w:val="00853426"/>
    <w:rsid w:val="008539AF"/>
    <w:rsid w:val="00871884"/>
    <w:rsid w:val="00872959"/>
    <w:rsid w:val="0088371C"/>
    <w:rsid w:val="008877F2"/>
    <w:rsid w:val="008A6369"/>
    <w:rsid w:val="008C05D3"/>
    <w:rsid w:val="008C26C5"/>
    <w:rsid w:val="008D0F9D"/>
    <w:rsid w:val="008D2E34"/>
    <w:rsid w:val="0090222E"/>
    <w:rsid w:val="009228BD"/>
    <w:rsid w:val="00922AE0"/>
    <w:rsid w:val="00923963"/>
    <w:rsid w:val="00933C89"/>
    <w:rsid w:val="00943911"/>
    <w:rsid w:val="00957155"/>
    <w:rsid w:val="0096441E"/>
    <w:rsid w:val="0096784F"/>
    <w:rsid w:val="00967B6C"/>
    <w:rsid w:val="00970C1C"/>
    <w:rsid w:val="009721E3"/>
    <w:rsid w:val="00973FAF"/>
    <w:rsid w:val="00974F54"/>
    <w:rsid w:val="009823A2"/>
    <w:rsid w:val="00993011"/>
    <w:rsid w:val="009931D8"/>
    <w:rsid w:val="00993BD1"/>
    <w:rsid w:val="009A6D30"/>
    <w:rsid w:val="009A7683"/>
    <w:rsid w:val="009B0145"/>
    <w:rsid w:val="009B15AD"/>
    <w:rsid w:val="009B38E1"/>
    <w:rsid w:val="009C6F3E"/>
    <w:rsid w:val="009D3F2A"/>
    <w:rsid w:val="009E5C6F"/>
    <w:rsid w:val="009F26A2"/>
    <w:rsid w:val="009F4282"/>
    <w:rsid w:val="00A0082D"/>
    <w:rsid w:val="00A06B0F"/>
    <w:rsid w:val="00A12051"/>
    <w:rsid w:val="00A17E93"/>
    <w:rsid w:val="00A309E4"/>
    <w:rsid w:val="00A338C4"/>
    <w:rsid w:val="00A40B5F"/>
    <w:rsid w:val="00A44E67"/>
    <w:rsid w:val="00A4582B"/>
    <w:rsid w:val="00A5257A"/>
    <w:rsid w:val="00A53E85"/>
    <w:rsid w:val="00A5418F"/>
    <w:rsid w:val="00A57381"/>
    <w:rsid w:val="00A6270B"/>
    <w:rsid w:val="00A76254"/>
    <w:rsid w:val="00A8715A"/>
    <w:rsid w:val="00A9597D"/>
    <w:rsid w:val="00AA30A3"/>
    <w:rsid w:val="00AB3CB8"/>
    <w:rsid w:val="00AB512B"/>
    <w:rsid w:val="00AB6F89"/>
    <w:rsid w:val="00AC727C"/>
    <w:rsid w:val="00AC7D39"/>
    <w:rsid w:val="00AE1721"/>
    <w:rsid w:val="00B01878"/>
    <w:rsid w:val="00B05962"/>
    <w:rsid w:val="00B0655C"/>
    <w:rsid w:val="00B15A93"/>
    <w:rsid w:val="00B15C0A"/>
    <w:rsid w:val="00B37858"/>
    <w:rsid w:val="00B40A43"/>
    <w:rsid w:val="00B43485"/>
    <w:rsid w:val="00B51C86"/>
    <w:rsid w:val="00B545CE"/>
    <w:rsid w:val="00B72804"/>
    <w:rsid w:val="00B73183"/>
    <w:rsid w:val="00B82830"/>
    <w:rsid w:val="00B91295"/>
    <w:rsid w:val="00BA2D3F"/>
    <w:rsid w:val="00BB5423"/>
    <w:rsid w:val="00BB702F"/>
    <w:rsid w:val="00BD376F"/>
    <w:rsid w:val="00BD7DA6"/>
    <w:rsid w:val="00BE7F55"/>
    <w:rsid w:val="00BF05B6"/>
    <w:rsid w:val="00BF35F7"/>
    <w:rsid w:val="00C022FA"/>
    <w:rsid w:val="00C07FE9"/>
    <w:rsid w:val="00C3026F"/>
    <w:rsid w:val="00C34C1F"/>
    <w:rsid w:val="00C42B83"/>
    <w:rsid w:val="00C4384B"/>
    <w:rsid w:val="00C43D58"/>
    <w:rsid w:val="00C54236"/>
    <w:rsid w:val="00C62805"/>
    <w:rsid w:val="00C62A2C"/>
    <w:rsid w:val="00C65473"/>
    <w:rsid w:val="00C668AB"/>
    <w:rsid w:val="00C737A4"/>
    <w:rsid w:val="00C74229"/>
    <w:rsid w:val="00C7705B"/>
    <w:rsid w:val="00C82128"/>
    <w:rsid w:val="00C85419"/>
    <w:rsid w:val="00C87139"/>
    <w:rsid w:val="00C9372B"/>
    <w:rsid w:val="00C95620"/>
    <w:rsid w:val="00CA44A5"/>
    <w:rsid w:val="00CA4A26"/>
    <w:rsid w:val="00CB6C0A"/>
    <w:rsid w:val="00CC250D"/>
    <w:rsid w:val="00CD2BC0"/>
    <w:rsid w:val="00CD664B"/>
    <w:rsid w:val="00CE1178"/>
    <w:rsid w:val="00D001BA"/>
    <w:rsid w:val="00D019EA"/>
    <w:rsid w:val="00D02D40"/>
    <w:rsid w:val="00D113F1"/>
    <w:rsid w:val="00D13B3F"/>
    <w:rsid w:val="00D234A1"/>
    <w:rsid w:val="00D32255"/>
    <w:rsid w:val="00D351C2"/>
    <w:rsid w:val="00D36F97"/>
    <w:rsid w:val="00D4386E"/>
    <w:rsid w:val="00D504CF"/>
    <w:rsid w:val="00D50FD9"/>
    <w:rsid w:val="00D51E21"/>
    <w:rsid w:val="00D56CE9"/>
    <w:rsid w:val="00D60FB4"/>
    <w:rsid w:val="00D61B1E"/>
    <w:rsid w:val="00D64BCC"/>
    <w:rsid w:val="00D7463D"/>
    <w:rsid w:val="00D7661D"/>
    <w:rsid w:val="00D77272"/>
    <w:rsid w:val="00D77381"/>
    <w:rsid w:val="00D803A2"/>
    <w:rsid w:val="00D807DC"/>
    <w:rsid w:val="00D819D7"/>
    <w:rsid w:val="00D87DCB"/>
    <w:rsid w:val="00DA0A71"/>
    <w:rsid w:val="00DA4DDC"/>
    <w:rsid w:val="00DD48D1"/>
    <w:rsid w:val="00DE519B"/>
    <w:rsid w:val="00E00B29"/>
    <w:rsid w:val="00E0397E"/>
    <w:rsid w:val="00E1516C"/>
    <w:rsid w:val="00E214CF"/>
    <w:rsid w:val="00E27926"/>
    <w:rsid w:val="00E51CCA"/>
    <w:rsid w:val="00E569CD"/>
    <w:rsid w:val="00E6018E"/>
    <w:rsid w:val="00E60B58"/>
    <w:rsid w:val="00E75FA7"/>
    <w:rsid w:val="00E7694B"/>
    <w:rsid w:val="00E935C7"/>
    <w:rsid w:val="00E93A68"/>
    <w:rsid w:val="00EA0074"/>
    <w:rsid w:val="00EC4611"/>
    <w:rsid w:val="00EC5350"/>
    <w:rsid w:val="00EE1F91"/>
    <w:rsid w:val="00EE3EA1"/>
    <w:rsid w:val="00F0703C"/>
    <w:rsid w:val="00F17269"/>
    <w:rsid w:val="00F22BB2"/>
    <w:rsid w:val="00F26DC5"/>
    <w:rsid w:val="00F41768"/>
    <w:rsid w:val="00F4723B"/>
    <w:rsid w:val="00F53C2F"/>
    <w:rsid w:val="00F656AC"/>
    <w:rsid w:val="00F67A3F"/>
    <w:rsid w:val="00F70F37"/>
    <w:rsid w:val="00F7242C"/>
    <w:rsid w:val="00F94547"/>
    <w:rsid w:val="00FA0E0A"/>
    <w:rsid w:val="00FA3F50"/>
    <w:rsid w:val="00FA67CF"/>
    <w:rsid w:val="00FB61ED"/>
    <w:rsid w:val="00FC2DE5"/>
    <w:rsid w:val="00FC7B10"/>
    <w:rsid w:val="00FD0664"/>
    <w:rsid w:val="00FF353D"/>
    <w:rsid w:val="00FF4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203B16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2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55716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023C5B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1"/>
    <w:qFormat/>
    <w:rsid w:val="004D2CFE"/>
    <w:pPr>
      <w:keepNext/>
      <w:keepLines/>
      <w:pBdr>
        <w:top w:val="single" w:sz="4" w:space="1" w:color="7F7F7F" w:themeColor="text1" w:themeTint="80"/>
      </w:pBdr>
      <w:spacing w:before="360" w:after="0"/>
      <w:outlineLvl w:val="1"/>
    </w:pPr>
    <w:rPr>
      <w:rFonts w:asciiTheme="majorHAnsi" w:eastAsiaTheme="majorEastAsia" w:hAnsiTheme="majorHAnsi" w:cstheme="majorBidi"/>
      <w:color w:val="0E3C5B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171BAA"/>
    <w:pPr>
      <w:keepNext/>
      <w:keepLines/>
      <w:spacing w:before="600" w:after="0"/>
      <w:jc w:val="right"/>
      <w:outlineLvl w:val="2"/>
    </w:pPr>
    <w:rPr>
      <w:rFonts w:asciiTheme="majorHAnsi" w:eastAsiaTheme="majorEastAsia" w:hAnsiTheme="majorHAnsi" w:cstheme="majorBidi"/>
      <w:color w:val="023C5B"/>
      <w:sz w:val="40"/>
      <w:szCs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0E24A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32A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32A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E3C5B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57167"/>
    <w:rPr>
      <w:rFonts w:asciiTheme="majorHAnsi" w:eastAsiaTheme="majorEastAsia" w:hAnsiTheme="majorHAnsi" w:cstheme="majorBidi"/>
      <w:color w:val="023C5B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1"/>
    <w:rsid w:val="004D2CFE"/>
    <w:rPr>
      <w:rFonts w:asciiTheme="majorHAnsi" w:eastAsiaTheme="majorEastAsia" w:hAnsiTheme="majorHAnsi" w:cstheme="majorBidi"/>
      <w:color w:val="0E3C5B"/>
      <w:sz w:val="28"/>
      <w:szCs w:val="26"/>
    </w:rPr>
  </w:style>
  <w:style w:type="character" w:styleId="PlaceholderText">
    <w:name w:val="Placeholder Text"/>
    <w:basedOn w:val="DefaultParagraphFont"/>
    <w:uiPriority w:val="2"/>
    <w:rPr>
      <w:i/>
      <w:iCs/>
      <w:color w:val="7F7F7F" w:themeColor="text1" w:themeTint="80"/>
    </w:rPr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after="160"/>
      <w:jc w:val="right"/>
    </w:pPr>
    <w:rPr>
      <w:caps/>
      <w:color w:val="7F7F7F" w:themeColor="text1" w:themeTint="8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caps/>
      <w:color w:val="7F7F7F" w:themeColor="text1" w:themeTint="80"/>
      <w:sz w:val="28"/>
      <w:szCs w:val="28"/>
    </w:rPr>
  </w:style>
  <w:style w:type="paragraph" w:styleId="Title">
    <w:name w:val="Title"/>
    <w:basedOn w:val="Normal"/>
    <w:next w:val="Normal"/>
    <w:link w:val="TitleChar"/>
    <w:uiPriority w:val="1"/>
    <w:qFormat/>
    <w:rsid w:val="00171BAA"/>
    <w:pPr>
      <w:spacing w:before="600" w:after="600" w:line="240" w:lineRule="auto"/>
      <w:contextualSpacing/>
      <w:jc w:val="right"/>
    </w:pPr>
    <w:rPr>
      <w:rFonts w:asciiTheme="majorHAnsi" w:eastAsiaTheme="majorEastAsia" w:hAnsiTheme="majorHAnsi" w:cstheme="majorBidi"/>
      <w:caps/>
      <w:color w:val="023C5B"/>
      <w:spacing w:val="-10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"/>
    <w:rsid w:val="00171BAA"/>
    <w:rPr>
      <w:rFonts w:asciiTheme="majorHAnsi" w:eastAsiaTheme="majorEastAsia" w:hAnsiTheme="majorHAnsi" w:cstheme="majorBidi"/>
      <w:caps/>
      <w:color w:val="023C5B"/>
      <w:spacing w:val="-10"/>
      <w:kern w:val="28"/>
      <w:sz w:val="60"/>
      <w:szCs w:val="60"/>
    </w:rPr>
  </w:style>
  <w:style w:type="paragraph" w:customStyle="1" w:styleId="Logo">
    <w:name w:val="Logo"/>
    <w:basedOn w:val="Normal"/>
    <w:uiPriority w:val="1"/>
    <w:qFormat/>
    <w:pPr>
      <w:spacing w:before="360"/>
      <w:jc w:val="right"/>
    </w:pPr>
    <w:rPr>
      <w:noProof/>
    </w:rPr>
  </w:style>
  <w:style w:type="character" w:customStyle="1" w:styleId="Heading3Char">
    <w:name w:val="Heading 3 Char"/>
    <w:basedOn w:val="DefaultParagraphFont"/>
    <w:link w:val="Heading3"/>
    <w:uiPriority w:val="1"/>
    <w:rsid w:val="00171BAA"/>
    <w:rPr>
      <w:rFonts w:asciiTheme="majorHAnsi" w:eastAsiaTheme="majorEastAsia" w:hAnsiTheme="majorHAnsi" w:cstheme="majorBidi"/>
      <w:color w:val="023C5B"/>
      <w:sz w:val="40"/>
      <w:szCs w:val="40"/>
    </w:rPr>
  </w:style>
  <w:style w:type="paragraph" w:styleId="Footer">
    <w:name w:val="footer"/>
    <w:basedOn w:val="Normal"/>
    <w:link w:val="FooterChar"/>
    <w:uiPriority w:val="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13B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B3F"/>
  </w:style>
  <w:style w:type="character" w:styleId="PageNumber">
    <w:name w:val="page number"/>
    <w:basedOn w:val="DefaultParagraphFont"/>
    <w:uiPriority w:val="99"/>
    <w:semiHidden/>
    <w:unhideWhenUsed/>
    <w:rsid w:val="00EC5350"/>
  </w:style>
  <w:style w:type="paragraph" w:customStyle="1" w:styleId="address">
    <w:name w:val="address"/>
    <w:basedOn w:val="Normal"/>
    <w:qFormat/>
    <w:rsid w:val="00F22BB2"/>
    <w:pPr>
      <w:spacing w:after="0" w:line="240" w:lineRule="auto"/>
      <w:jc w:val="right"/>
    </w:pPr>
    <w:rPr>
      <w:rFonts w:ascii="Arial" w:hAnsi="Arial"/>
      <w:sz w:val="28"/>
    </w:rPr>
  </w:style>
  <w:style w:type="paragraph" w:styleId="ListParagraph">
    <w:name w:val="List Paragraph"/>
    <w:basedOn w:val="Normal"/>
    <w:uiPriority w:val="34"/>
    <w:unhideWhenUsed/>
    <w:qFormat/>
    <w:rsid w:val="001071A3"/>
    <w:pPr>
      <w:spacing w:after="0" w:line="240" w:lineRule="auto"/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B209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1B209B"/>
    <w:rPr>
      <w:color w:val="0563C1" w:themeColor="hyperlink"/>
      <w:u w:val="single"/>
    </w:rPr>
  </w:style>
  <w:style w:type="paragraph" w:customStyle="1" w:styleId="consoleexample">
    <w:name w:val="console example"/>
    <w:basedOn w:val="ListParagraph"/>
    <w:qFormat/>
    <w:rsid w:val="0017729E"/>
    <w:pPr>
      <w:shd w:val="clear" w:color="auto" w:fill="E7E6E6" w:themeFill="background2"/>
    </w:pPr>
    <w:rPr>
      <w:rFonts w:ascii="Consolas" w:hAnsi="Consolas"/>
    </w:rPr>
  </w:style>
  <w:style w:type="character" w:styleId="FollowedHyperlink">
    <w:name w:val="FollowedHyperlink"/>
    <w:basedOn w:val="DefaultParagraphFont"/>
    <w:uiPriority w:val="99"/>
    <w:semiHidden/>
    <w:unhideWhenUsed/>
    <w:rsid w:val="00E214CF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0E24A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Emphasis">
    <w:name w:val="Emphasis"/>
    <w:basedOn w:val="DefaultParagraphFont"/>
    <w:uiPriority w:val="20"/>
    <w:semiHidden/>
    <w:unhideWhenUsed/>
    <w:qFormat/>
    <w:rsid w:val="00E00B29"/>
    <w:rPr>
      <w:i/>
      <w:iCs/>
    </w:rPr>
  </w:style>
  <w:style w:type="character" w:styleId="Strong">
    <w:name w:val="Strong"/>
    <w:basedOn w:val="DefaultParagraphFont"/>
    <w:uiPriority w:val="22"/>
    <w:semiHidden/>
    <w:unhideWhenUsed/>
    <w:qFormat/>
    <w:rsid w:val="00EE1F91"/>
    <w:rPr>
      <w:b/>
      <w:bCs/>
    </w:rPr>
  </w:style>
  <w:style w:type="paragraph" w:styleId="NoteLevel1">
    <w:name w:val="Note Level 1"/>
    <w:basedOn w:val="Normal"/>
    <w:uiPriority w:val="99"/>
    <w:rsid w:val="00667DC3"/>
    <w:pPr>
      <w:keepNext/>
      <w:numPr>
        <w:numId w:val="1"/>
      </w:numPr>
      <w:spacing w:after="0"/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rsid w:val="00667DC3"/>
    <w:pPr>
      <w:keepNext/>
      <w:numPr>
        <w:ilvl w:val="1"/>
        <w:numId w:val="1"/>
      </w:numPr>
      <w:spacing w:after="0"/>
      <w:contextualSpacing/>
      <w:outlineLvl w:val="1"/>
    </w:pPr>
    <w:rPr>
      <w:rFonts w:ascii="Verdana" w:hAnsi="Verdana"/>
    </w:rPr>
  </w:style>
  <w:style w:type="character" w:customStyle="1" w:styleId="apple-tab-span">
    <w:name w:val="apple-tab-span"/>
    <w:basedOn w:val="DefaultParagraphFont"/>
    <w:rsid w:val="00667DC3"/>
  </w:style>
  <w:style w:type="character" w:customStyle="1" w:styleId="Heading5Char">
    <w:name w:val="Heading 5 Char"/>
    <w:basedOn w:val="DefaultParagraphFont"/>
    <w:link w:val="Heading5"/>
    <w:uiPriority w:val="9"/>
    <w:rsid w:val="002532A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2532A8"/>
    <w:rPr>
      <w:rFonts w:asciiTheme="majorHAnsi" w:eastAsiaTheme="majorEastAsia" w:hAnsiTheme="majorHAnsi" w:cstheme="majorBidi"/>
      <w:color w:val="0E3C5B"/>
      <w:sz w:val="28"/>
    </w:rPr>
  </w:style>
  <w:style w:type="paragraph" w:customStyle="1" w:styleId="Heading25">
    <w:name w:val="Heading 2.5"/>
    <w:basedOn w:val="Normal"/>
    <w:next w:val="Normal"/>
    <w:qFormat/>
    <w:rsid w:val="009823A2"/>
    <w:pPr>
      <w:spacing w:before="120" w:after="120"/>
    </w:pPr>
    <w:rPr>
      <w:rFonts w:asciiTheme="majorHAnsi" w:hAnsiTheme="majorHAnsi"/>
      <w:color w:val="0E3C5B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7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0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4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1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1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7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4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3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35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0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1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9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9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docs.docker.com/engine/swarm/swarm-tutorial/" TargetMode="External"/><Relationship Id="rId21" Type="http://schemas.openxmlformats.org/officeDocument/2006/relationships/hyperlink" Target="https://blog.hypriot.com/post/let-docker-swarm-all-over-your-raspberry-pi-cluster/" TargetMode="External"/><Relationship Id="rId22" Type="http://schemas.openxmlformats.org/officeDocument/2006/relationships/hyperlink" Target="https://www.youtube.com/watch?v=HsrwrBjkdrU&amp;index=1&amp;list=PLl8N10sn2p33CVisUwEFJEGpJLOlE3OMU&amp;t=328s" TargetMode="External"/><Relationship Id="rId23" Type="http://schemas.openxmlformats.org/officeDocument/2006/relationships/hyperlink" Target="https://cbonte.github.io/haproxy-dconv/1.8/intro.html" TargetMode="External"/><Relationship Id="rId24" Type="http://schemas.openxmlformats.org/officeDocument/2006/relationships/hyperlink" Target="https://www.digitalocean.com/community/tutorials/how-to-use-haproxy-to-set-up-http-load-balancing-on-an-ubuntu-vps" TargetMode="External"/><Relationship Id="rId25" Type="http://schemas.openxmlformats.org/officeDocument/2006/relationships/hyperlink" Target="https://www.youtube.com/watch?v=NoDySHJ23J8" TargetMode="External"/><Relationship Id="rId26" Type="http://schemas.openxmlformats.org/officeDocument/2006/relationships/hyperlink" Target="https://thepihut.com/blogs/raspberry-pi-tutorials/83502916-how-to-setup-wifi-on-raspbian-jessie-lite" TargetMode="External"/><Relationship Id="rId27" Type="http://schemas.openxmlformats.org/officeDocument/2006/relationships/hyperlink" Target="https://angular.io/guide/lifecycle-hooks" TargetMode="External"/><Relationship Id="rId28" Type="http://schemas.openxmlformats.org/officeDocument/2006/relationships/hyperlink" Target="https://www.npmjs.com/package/web-terminal" TargetMode="External"/><Relationship Id="rId29" Type="http://schemas.openxmlformats.org/officeDocument/2006/relationships/hyperlink" Target="https://www.npmjs.com/package/angular2-markdown" TargetMode="Externa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customXml" Target="../customXml/item5.xml"/><Relationship Id="rId30" Type="http://schemas.openxmlformats.org/officeDocument/2006/relationships/hyperlink" Target="https://www.docker.com/what-docker" TargetMode="External"/><Relationship Id="rId31" Type="http://schemas.openxmlformats.org/officeDocument/2006/relationships/hyperlink" Target="https://dzone.com/articles/5-key-benefits-docker-ci" TargetMode="External"/><Relationship Id="rId32" Type="http://schemas.openxmlformats.org/officeDocument/2006/relationships/hyperlink" Target="https://apiumhub.com/tech-blog-barcelona/top-benefits-using-docker/" TargetMode="External"/><Relationship Id="rId9" Type="http://schemas.openxmlformats.org/officeDocument/2006/relationships/webSettings" Target="webSettings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settings" Target="settings.xml"/><Relationship Id="rId33" Type="http://schemas.openxmlformats.org/officeDocument/2006/relationships/hyperlink" Target="https://www.youtube.com/watch?v=KC4Ad1DS8xU&amp;t=176s" TargetMode="External"/><Relationship Id="rId34" Type="http://schemas.openxmlformats.org/officeDocument/2006/relationships/footer" Target="footer3.xml"/><Relationship Id="rId35" Type="http://schemas.openxmlformats.org/officeDocument/2006/relationships/fontTable" Target="fontTable.xml"/><Relationship Id="rId36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footer" Target="footer1.xml"/><Relationship Id="rId14" Type="http://schemas.openxmlformats.org/officeDocument/2006/relationships/footer" Target="footer2.xml"/><Relationship Id="rId15" Type="http://schemas.openxmlformats.org/officeDocument/2006/relationships/hyperlink" Target="https://www.raspberrypi.org/downloads/raspbian/" TargetMode="External"/><Relationship Id="rId16" Type="http://schemas.openxmlformats.org/officeDocument/2006/relationships/hyperlink" Target="https://raw.githubusercontent.com/Drewsif/PiShrink/master/pishrink.sh" TargetMode="External"/><Relationship Id="rId17" Type="http://schemas.openxmlformats.org/officeDocument/2006/relationships/hyperlink" Target="https://www.raspberrypi.org/downloads/raspbian/" TargetMode="External"/><Relationship Id="rId18" Type="http://schemas.openxmlformats.org/officeDocument/2006/relationships/hyperlink" Target="https://prakhar.me/docker-curriculum/" TargetMode="External"/><Relationship Id="rId19" Type="http://schemas.openxmlformats.org/officeDocument/2006/relationships/hyperlink" Target="https://docs.docker.com/docker-cloud/apps/load-balance-hello-world/" TargetMode="External"/><Relationship Id="rId37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olo/Library/Containers/com.microsoft.Word/Data/Library/Caches/1033/TM03991841/Elevator%20speech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47840C7F8942649BA80A8E6B5356A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6EB87E-8F3E-8A42-92E9-3DDFB9EF47FF}"/>
      </w:docPartPr>
      <w:docPartBody>
        <w:p w:rsidR="00347352" w:rsidRDefault="00730414">
          <w:pPr>
            <w:pStyle w:val="847840C7F8942649BA80A8E6B5356A18"/>
          </w:pPr>
          <w:r>
            <w:t>elevator speech</w:t>
          </w:r>
        </w:p>
      </w:docPartBody>
    </w:docPart>
    <w:docPart>
      <w:docPartPr>
        <w:name w:val="3A9DAABF20D7BA47BEF93CCA1A1F49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9A1334-A242-2B45-A1C1-1CC2ABAF2D31}"/>
      </w:docPartPr>
      <w:docPartBody>
        <w:p w:rsidR="00347352" w:rsidRDefault="00730414">
          <w:pPr>
            <w:pStyle w:val="3A9DAABF20D7BA47BEF93CCA1A1F4967"/>
          </w:pPr>
          <w:r>
            <w:rPr>
              <w:rStyle w:val="PlaceholderText"/>
            </w:rPr>
            <w:t>[Date]</w:t>
          </w:r>
        </w:p>
      </w:docPartBody>
    </w:docPart>
    <w:docPart>
      <w:docPartPr>
        <w:name w:val="81FB6C4BA5C28740BB855E771EDEEF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A2AA9A-31BF-BC4D-91D5-787D4E65D262}"/>
      </w:docPartPr>
      <w:docPartBody>
        <w:p w:rsidR="00347352" w:rsidRDefault="00730414">
          <w:pPr>
            <w:pStyle w:val="81FB6C4BA5C28740BB855E771EDEEF17"/>
          </w:pPr>
          <w:r>
            <w:t>Elevator Speech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swiss"/>
    <w:pitch w:val="fixed"/>
    <w:sig w:usb0="E10002FF" w:usb1="4000FCFF" w:usb2="00000009" w:usb3="00000000" w:csb0="0000019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C2B"/>
    <w:rsid w:val="000123A6"/>
    <w:rsid w:val="000B1E49"/>
    <w:rsid w:val="000D1C2B"/>
    <w:rsid w:val="002569EA"/>
    <w:rsid w:val="00306C2A"/>
    <w:rsid w:val="00347352"/>
    <w:rsid w:val="0038789E"/>
    <w:rsid w:val="005373D7"/>
    <w:rsid w:val="00597E24"/>
    <w:rsid w:val="0062073B"/>
    <w:rsid w:val="00627E6A"/>
    <w:rsid w:val="0063142D"/>
    <w:rsid w:val="00641225"/>
    <w:rsid w:val="00650A1C"/>
    <w:rsid w:val="006E0F03"/>
    <w:rsid w:val="00730414"/>
    <w:rsid w:val="007419C5"/>
    <w:rsid w:val="00754B26"/>
    <w:rsid w:val="0085718C"/>
    <w:rsid w:val="00C21B2F"/>
    <w:rsid w:val="00C22E45"/>
    <w:rsid w:val="00CB137A"/>
    <w:rsid w:val="00D020A5"/>
    <w:rsid w:val="00D04A9D"/>
    <w:rsid w:val="00D167F8"/>
    <w:rsid w:val="00D52FAE"/>
    <w:rsid w:val="00DE4D0D"/>
    <w:rsid w:val="00E50836"/>
    <w:rsid w:val="00EE4478"/>
    <w:rsid w:val="00F10503"/>
    <w:rsid w:val="00F21049"/>
    <w:rsid w:val="00F3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2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EE4E6D951F2F649890CFAB9BA1299CF">
    <w:name w:val="9EE4E6D951F2F649890CFAB9BA1299CF"/>
  </w:style>
  <w:style w:type="paragraph" w:customStyle="1" w:styleId="847840C7F8942649BA80A8E6B5356A18">
    <w:name w:val="847840C7F8942649BA80A8E6B5356A18"/>
  </w:style>
  <w:style w:type="paragraph" w:customStyle="1" w:styleId="508AC38C0509A447957FB19D9EB0EEB0">
    <w:name w:val="508AC38C0509A447957FB19D9EB0EEB0"/>
  </w:style>
  <w:style w:type="character" w:styleId="PlaceholderText">
    <w:name w:val="Placeholder Text"/>
    <w:basedOn w:val="DefaultParagraphFont"/>
    <w:uiPriority w:val="2"/>
    <w:rPr>
      <w:i/>
      <w:iCs/>
      <w:color w:val="7F7F7F" w:themeColor="text1" w:themeTint="80"/>
    </w:rPr>
  </w:style>
  <w:style w:type="paragraph" w:customStyle="1" w:styleId="3A9DAABF20D7BA47BEF93CCA1A1F4967">
    <w:name w:val="3A9DAABF20D7BA47BEF93CCA1A1F4967"/>
  </w:style>
  <w:style w:type="paragraph" w:customStyle="1" w:styleId="270F3EAFF0B17141B437B1F670DBAFA5">
    <w:name w:val="270F3EAFF0B17141B437B1F670DBAFA5"/>
  </w:style>
  <w:style w:type="paragraph" w:customStyle="1" w:styleId="81FB6C4BA5C28740BB855E771EDEEF17">
    <w:name w:val="81FB6C4BA5C28740BB855E771EDEEF17"/>
  </w:style>
  <w:style w:type="paragraph" w:customStyle="1" w:styleId="913B76C6B0BA5B408BB11304110EBA5C">
    <w:name w:val="913B76C6B0BA5B408BB11304110EBA5C"/>
  </w:style>
  <w:style w:type="paragraph" w:customStyle="1" w:styleId="E3996B5B0909494B87F9400008B1476E">
    <w:name w:val="E3996B5B0909494B87F9400008B1476E"/>
  </w:style>
  <w:style w:type="paragraph" w:customStyle="1" w:styleId="D569D45CDDCC5746BE01708C19DD0B99">
    <w:name w:val="D569D45CDDCC5746BE01708C19DD0B99"/>
  </w:style>
  <w:style w:type="paragraph" w:customStyle="1" w:styleId="D2FF0105CAC8EE4FAA1381EA068ABF81">
    <w:name w:val="D2FF0105CAC8EE4FAA1381EA068ABF81"/>
  </w:style>
  <w:style w:type="paragraph" w:customStyle="1" w:styleId="F10887E1A4ACED4AA2692DDA036D0A3F">
    <w:name w:val="F10887E1A4ACED4AA2692DDA036D0A3F"/>
  </w:style>
  <w:style w:type="paragraph" w:customStyle="1" w:styleId="E9CF4C600FBC554BBE2323C85576D018">
    <w:name w:val="E9CF4C600FBC554BBE2323C85576D018"/>
  </w:style>
  <w:style w:type="paragraph" w:customStyle="1" w:styleId="FC397134349C9A4E9E63D3024386ED8A">
    <w:name w:val="FC397134349C9A4E9E63D3024386ED8A"/>
  </w:style>
  <w:style w:type="paragraph" w:customStyle="1" w:styleId="EED4349B30D6664481F5DB8B4483E102">
    <w:name w:val="EED4349B30D6664481F5DB8B4483E102"/>
  </w:style>
  <w:style w:type="paragraph" w:customStyle="1" w:styleId="BE6E668153330F4A8FDF72602E5B1880">
    <w:name w:val="BE6E668153330F4A8FDF72602E5B1880"/>
  </w:style>
  <w:style w:type="paragraph" w:customStyle="1" w:styleId="6AD83740A636794D9F3F0236AF202B76">
    <w:name w:val="6AD83740A636794D9F3F0236AF202B76"/>
    <w:rsid w:val="000D1C2B"/>
  </w:style>
  <w:style w:type="paragraph" w:customStyle="1" w:styleId="0D2D1291C02E534C88EC4867CBE7C4AF">
    <w:name w:val="0D2D1291C02E534C88EC4867CBE7C4AF"/>
    <w:rsid w:val="000D1C2B"/>
  </w:style>
  <w:style w:type="paragraph" w:customStyle="1" w:styleId="E1EF56E74357E847ABD5D0AC91D863DE">
    <w:name w:val="E1EF56E74357E847ABD5D0AC91D863DE"/>
    <w:rsid w:val="000D1C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Elevator speech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2017-07-25T00:00:00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874785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2013-01-07T01:58:00+00:00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1667880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TP103991840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118D87-C52A-4439-995A-1999B42491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C4270B-7271-4829-B0EF-49A29928ED83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B39E2AF4-900E-42EC-A446-CBCAF9238C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A1C33A2C-A0BC-AB44-B8DB-C364E4A84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Elevator speech.dotx</Template>
  <TotalTime>367</TotalTime>
  <Pages>6</Pages>
  <Words>1220</Words>
  <Characters>6960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World’s Smartest Paperweight
(Docker)</vt:lpstr>
    </vt:vector>
  </TitlesOfParts>
  <Company/>
  <LinksUpToDate>false</LinksUpToDate>
  <CharactersWithSpaces>8164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World’s Smartest Paperweight
(Docker)</dc:title>
  <dc:creator>Saul, Brennan</dc:creator>
  <cp:lastModifiedBy>Saul, Brennan</cp:lastModifiedBy>
  <cp:revision>36</cp:revision>
  <dcterms:created xsi:type="dcterms:W3CDTF">2017-07-26T14:07:00Z</dcterms:created>
  <dcterms:modified xsi:type="dcterms:W3CDTF">2017-08-16T18:15:00Z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